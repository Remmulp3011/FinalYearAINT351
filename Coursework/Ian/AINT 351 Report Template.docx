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05971" w14:textId="77777777" w:rsidR="00663128" w:rsidRPr="00663128" w:rsidRDefault="00663128" w:rsidP="00663128">
      <w:pPr>
        <w:pStyle w:val="Headerfirstpage"/>
        <w:jc w:val="left"/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</w:pP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P1</w:t>
      </w:r>
      <w:r w:rsid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.1</w:t>
      </w: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 xml:space="preserve">: </w:t>
      </w:r>
      <w:r w:rsidR="00B75644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1</w:t>
      </w:r>
      <w:r w:rsidR="00381CAE" w:rsidRP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 xml:space="preserve"> an</w:t>
      </w:r>
      <w:bookmarkStart w:id="0" w:name="_GoBack"/>
      <w:bookmarkEnd w:id="0"/>
      <w:r w:rsidR="00381CAE" w:rsidRP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 xml:space="preserve">d </w:t>
      </w:r>
      <w:r w:rsidR="00B75644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2</w:t>
      </w:r>
      <w:r w:rsidR="00381CAE" w:rsidRP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-D distributions</w:t>
      </w:r>
      <w:r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br w:type="column"/>
      </w:r>
    </w:p>
    <w:p w14:paraId="55A41100" w14:textId="77777777" w:rsidR="00663128" w:rsidRDefault="00663128" w:rsidP="00663128">
      <w:pPr>
        <w:pStyle w:val="Headerfirstpage"/>
        <w:jc w:val="left"/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</w:pP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P</w:t>
      </w:r>
      <w:r w:rsid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1.</w:t>
      </w:r>
      <w:r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2</w:t>
      </w: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 xml:space="preserve">: </w:t>
      </w:r>
      <w:r w:rsidR="00381CAE" w:rsidRP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Linear regression</w:t>
      </w:r>
    </w:p>
    <w:p w14:paraId="122D1BBF" w14:textId="77777777" w:rsidR="00663128" w:rsidRDefault="00663128">
      <w:pPr>
        <w:spacing w:line="240" w:lineRule="auto"/>
        <w:rPr>
          <w:rFonts w:ascii="Arial" w:hAnsi="Arial" w:cs="Arial"/>
          <w:b/>
          <w:bCs/>
          <w:smallCap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br w:type="page"/>
      </w:r>
    </w:p>
    <w:p w14:paraId="678E33B1" w14:textId="77777777" w:rsidR="00663128" w:rsidRPr="00663128" w:rsidRDefault="00663128" w:rsidP="00663128">
      <w:pPr>
        <w:pStyle w:val="Headerfirstpage"/>
        <w:jc w:val="left"/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</w:pP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lastRenderedPageBreak/>
        <w:t xml:space="preserve"> </w:t>
      </w:r>
    </w:p>
    <w:p w14:paraId="55620E2D" w14:textId="77777777" w:rsidR="00663128" w:rsidRDefault="00663128" w:rsidP="00663128">
      <w:pPr>
        <w:pStyle w:val="Headerfirstpage"/>
        <w:jc w:val="left"/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</w:pP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P</w:t>
      </w:r>
      <w:r w:rsid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1.</w:t>
      </w:r>
      <w:r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3</w:t>
      </w: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 xml:space="preserve">: </w:t>
      </w:r>
      <w:proofErr w:type="spellStart"/>
      <w:r w:rsidR="00381CAE" w:rsidRP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Kmeans</w:t>
      </w:r>
      <w:proofErr w:type="spellEnd"/>
    </w:p>
    <w:p w14:paraId="2DC6BE5F" w14:textId="77777777" w:rsidR="00663128" w:rsidRDefault="00663128">
      <w:pPr>
        <w:spacing w:line="240" w:lineRule="auto"/>
        <w:rPr>
          <w:rFonts w:ascii="Arial" w:hAnsi="Arial" w:cs="Arial"/>
          <w:b/>
          <w:bCs/>
          <w:smallCap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br w:type="page"/>
      </w:r>
    </w:p>
    <w:p w14:paraId="3C821D2D" w14:textId="77777777" w:rsidR="00663128" w:rsidRPr="00663128" w:rsidRDefault="00663128" w:rsidP="00663128">
      <w:pPr>
        <w:pStyle w:val="Headerfirstpage"/>
        <w:jc w:val="left"/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</w:pPr>
    </w:p>
    <w:p w14:paraId="66A618F1" w14:textId="77777777" w:rsidR="00663128" w:rsidRDefault="00663128" w:rsidP="00663128">
      <w:pPr>
        <w:pStyle w:val="Headerfirstpage"/>
        <w:jc w:val="left"/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</w:pP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P</w:t>
      </w:r>
      <w:r w:rsid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1.</w:t>
      </w:r>
      <w:r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4</w:t>
      </w:r>
      <w:r w:rsidRPr="00663128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 xml:space="preserve">: </w:t>
      </w:r>
      <w:r w:rsidR="00381CAE">
        <w:rPr>
          <w:rFonts w:ascii="Arial" w:hAnsi="Arial" w:cs="Arial"/>
          <w:bCs/>
          <w:color w:val="365F91" w:themeColor="accent1" w:themeShade="BF"/>
          <w:kern w:val="28"/>
          <w:sz w:val="36"/>
          <w:szCs w:val="36"/>
        </w:rPr>
        <w:t>classifier</w:t>
      </w:r>
    </w:p>
    <w:p w14:paraId="0D17CE57" w14:textId="77777777" w:rsidR="00BB01AA" w:rsidRPr="00381CAE" w:rsidRDefault="00BB01AA" w:rsidP="00381CAE">
      <w:pPr>
        <w:spacing w:line="240" w:lineRule="auto"/>
        <w:rPr>
          <w:rFonts w:ascii="Arial" w:hAnsi="Arial" w:cs="Arial"/>
          <w:b/>
          <w:bCs/>
          <w:smallCaps/>
          <w:color w:val="365F91" w:themeColor="accent1" w:themeShade="BF"/>
          <w:kern w:val="28"/>
          <w:sz w:val="36"/>
          <w:szCs w:val="36"/>
        </w:rPr>
      </w:pPr>
    </w:p>
    <w:sectPr w:rsidR="00BB01AA" w:rsidRPr="00381CAE" w:rsidSect="00BD48F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08B4F1" w14:textId="77777777" w:rsidR="002E5C64" w:rsidRDefault="002E5C64">
      <w:r>
        <w:separator/>
      </w:r>
    </w:p>
  </w:endnote>
  <w:endnote w:type="continuationSeparator" w:id="0">
    <w:p w14:paraId="0A4B65DB" w14:textId="77777777" w:rsidR="002E5C64" w:rsidRDefault="002E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B71D9" w14:textId="77777777" w:rsidR="002E5C64" w:rsidRDefault="002E5C64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6B4C34" w14:textId="77777777" w:rsidR="002E5C64" w:rsidRDefault="002E5C6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858D7" w14:textId="77777777" w:rsidR="002E5C64" w:rsidRPr="004D6206" w:rsidRDefault="002E5C64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312FA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312FA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6C4A" w14:textId="77777777" w:rsidR="002E5C64" w:rsidRDefault="002E5C64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D48F8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211FD2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38B96" w14:textId="77777777" w:rsidR="002E5C64" w:rsidRDefault="002E5C64">
      <w:r>
        <w:separator/>
      </w:r>
    </w:p>
  </w:footnote>
  <w:footnote w:type="continuationSeparator" w:id="0">
    <w:p w14:paraId="2A332C4C" w14:textId="77777777" w:rsidR="002E5C64" w:rsidRDefault="002E5C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B738D9" w14:textId="77777777" w:rsidR="00BD48F8" w:rsidRPr="000F34D7" w:rsidRDefault="00B356B9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AINT351</w:t>
    </w:r>
    <w:r w:rsidR="00BD48F8" w:rsidRPr="000F34D7">
      <w:rPr>
        <w:rFonts w:cs="MV Boli"/>
        <w:sz w:val="32"/>
        <w:szCs w:val="32"/>
      </w:rPr>
      <w:t xml:space="preserve"> </w:t>
    </w:r>
    <w:r>
      <w:rPr>
        <w:rFonts w:cs="MV Boli"/>
        <w:sz w:val="32"/>
        <w:szCs w:val="32"/>
      </w:rPr>
      <w:t>machine learning</w:t>
    </w:r>
    <w:r w:rsidR="00BD48F8">
      <w:rPr>
        <w:rFonts w:cs="MV Boli"/>
        <w:sz w:val="32"/>
        <w:szCs w:val="32"/>
      </w:rPr>
      <w:t xml:space="preserve"> 201</w:t>
    </w:r>
    <w:r w:rsidR="002312FA">
      <w:rPr>
        <w:rFonts w:cs="MV Boli"/>
        <w:sz w:val="32"/>
        <w:szCs w:val="32"/>
      </w:rPr>
      <w:t>6</w:t>
    </w:r>
  </w:p>
  <w:p w14:paraId="140CBE64" w14:textId="77777777" w:rsidR="00BD48F8" w:rsidRDefault="00820888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 xml:space="preserve">Student </w:t>
    </w:r>
    <w:proofErr w:type="spellStart"/>
    <w:r>
      <w:rPr>
        <w:rFonts w:cs="MV Boli"/>
        <w:sz w:val="32"/>
        <w:szCs w:val="32"/>
      </w:rPr>
      <w:t>number</w:t>
    </w:r>
    <w:proofErr w:type="gramStart"/>
    <w:r>
      <w:rPr>
        <w:rFonts w:cs="MV Boli"/>
        <w:sz w:val="32"/>
        <w:szCs w:val="32"/>
      </w:rPr>
      <w:t>:xxxxxxxx</w:t>
    </w:r>
    <w:proofErr w:type="spellEnd"/>
    <w:proofErr w:type="gramEnd"/>
  </w:p>
  <w:p w14:paraId="47F0C8D6" w14:textId="77777777" w:rsidR="00BD48F8" w:rsidRDefault="00BD48F8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81324" w14:textId="77777777" w:rsidR="00BD48F8" w:rsidRPr="000F34D7" w:rsidRDefault="00BD48F8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61032E88" w14:textId="77777777" w:rsidR="00BD48F8" w:rsidRDefault="00BD48F8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521D0B52" w14:textId="77777777" w:rsidR="00BD48F8" w:rsidRPr="00BD48F8" w:rsidRDefault="00BD48F8" w:rsidP="00BD48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style="width:9.35pt;height:9.35pt" o:bullet="t">
        <v:imagedata r:id="rId1" o:title="BD14870_"/>
      </v:shape>
    </w:pict>
  </w:numPicBullet>
  <w:numPicBullet w:numPicBulletId="1">
    <w:pict>
      <v:shape id="_x0000_i1275" type="#_x0000_t75" style="width:10pt;height:10pt" o:bullet="t">
        <v:imagedata r:id="rId2" o:title="BD21294_"/>
      </v:shape>
    </w:pict>
  </w:numPicBullet>
  <w:abstractNum w:abstractNumId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377FD"/>
    <w:multiLevelType w:val="hybridMultilevel"/>
    <w:tmpl w:val="0B80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2A0744"/>
    <w:multiLevelType w:val="hybridMultilevel"/>
    <w:tmpl w:val="FA3697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511267"/>
    <w:multiLevelType w:val="hybridMultilevel"/>
    <w:tmpl w:val="52A62E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333390E"/>
    <w:multiLevelType w:val="hybridMultilevel"/>
    <w:tmpl w:val="8154EEE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140B1BAC"/>
    <w:multiLevelType w:val="hybridMultilevel"/>
    <w:tmpl w:val="7F86C13C"/>
    <w:lvl w:ilvl="0" w:tplc="87A42DEA">
      <w:start w:val="1"/>
      <w:numFmt w:val="lowerLetter"/>
      <w:lvlText w:val="(%1)"/>
      <w:lvlJc w:val="left"/>
      <w:pPr>
        <w:tabs>
          <w:tab w:val="num" w:pos="851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F3E35C4"/>
    <w:multiLevelType w:val="hybridMultilevel"/>
    <w:tmpl w:val="A7DC1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712D04"/>
    <w:multiLevelType w:val="multilevel"/>
    <w:tmpl w:val="6218D2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CD10BA2"/>
    <w:multiLevelType w:val="multilevel"/>
    <w:tmpl w:val="3FB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205E01"/>
    <w:multiLevelType w:val="hybridMultilevel"/>
    <w:tmpl w:val="23FE32A4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D734AC"/>
    <w:multiLevelType w:val="multilevel"/>
    <w:tmpl w:val="A7DC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FD00803"/>
    <w:multiLevelType w:val="hybridMultilevel"/>
    <w:tmpl w:val="35EE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FD83E80"/>
    <w:multiLevelType w:val="hybridMultilevel"/>
    <w:tmpl w:val="DBEEECF0"/>
    <w:lvl w:ilvl="0" w:tplc="4E64C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762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6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E3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6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F00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68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E0F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1C2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19B4AC4"/>
    <w:multiLevelType w:val="hybridMultilevel"/>
    <w:tmpl w:val="27C6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8D27EF"/>
    <w:multiLevelType w:val="hybridMultilevel"/>
    <w:tmpl w:val="4D08AA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2C42E4"/>
    <w:multiLevelType w:val="hybridMultilevel"/>
    <w:tmpl w:val="CD84C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E25A5"/>
    <w:multiLevelType w:val="hybridMultilevel"/>
    <w:tmpl w:val="EDF09E7A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7">
    <w:nsid w:val="50F1055D"/>
    <w:multiLevelType w:val="hybridMultilevel"/>
    <w:tmpl w:val="C7E89348"/>
    <w:lvl w:ilvl="0" w:tplc="87A42DEA">
      <w:start w:val="1"/>
      <w:numFmt w:val="lowerLetter"/>
      <w:lvlText w:val="(%1)"/>
      <w:lvlJc w:val="left"/>
      <w:pPr>
        <w:tabs>
          <w:tab w:val="num" w:pos="851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5D1F7C"/>
    <w:multiLevelType w:val="hybridMultilevel"/>
    <w:tmpl w:val="399EEF78"/>
    <w:lvl w:ilvl="0" w:tplc="3026AE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2A70FAB"/>
    <w:multiLevelType w:val="hybridMultilevel"/>
    <w:tmpl w:val="6E1222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87245C3"/>
    <w:multiLevelType w:val="multilevel"/>
    <w:tmpl w:val="6218D2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03EFC"/>
    <w:multiLevelType w:val="hybridMultilevel"/>
    <w:tmpl w:val="21EA94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AF5E6B"/>
    <w:multiLevelType w:val="hybridMultilevel"/>
    <w:tmpl w:val="E78EB78C"/>
    <w:lvl w:ilvl="0" w:tplc="87A42DEA">
      <w:start w:val="1"/>
      <w:numFmt w:val="lowerLetter"/>
      <w:lvlText w:val="(%1)"/>
      <w:lvlJc w:val="left"/>
      <w:pPr>
        <w:tabs>
          <w:tab w:val="num" w:pos="851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C8C3B7E"/>
    <w:multiLevelType w:val="hybridMultilevel"/>
    <w:tmpl w:val="3FB09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8D2430"/>
    <w:multiLevelType w:val="hybridMultilevel"/>
    <w:tmpl w:val="1CB819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D666B1"/>
    <w:multiLevelType w:val="multilevel"/>
    <w:tmpl w:val="21EA94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AF238E"/>
    <w:multiLevelType w:val="hybridMultilevel"/>
    <w:tmpl w:val="F55213A0"/>
    <w:lvl w:ilvl="0" w:tplc="87A42DEA">
      <w:start w:val="1"/>
      <w:numFmt w:val="lowerLetter"/>
      <w:lvlText w:val="(%1)"/>
      <w:lvlJc w:val="left"/>
      <w:pPr>
        <w:tabs>
          <w:tab w:val="num" w:pos="851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C6193D"/>
    <w:multiLevelType w:val="hybridMultilevel"/>
    <w:tmpl w:val="EF341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B538CF"/>
    <w:multiLevelType w:val="hybridMultilevel"/>
    <w:tmpl w:val="2806C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290F5D"/>
    <w:multiLevelType w:val="hybridMultilevel"/>
    <w:tmpl w:val="0AE67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F657BA"/>
    <w:multiLevelType w:val="multilevel"/>
    <w:tmpl w:val="0AE6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0172F8"/>
    <w:multiLevelType w:val="hybridMultilevel"/>
    <w:tmpl w:val="C9987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DA18AC"/>
    <w:multiLevelType w:val="hybridMultilevel"/>
    <w:tmpl w:val="861A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4E27D2"/>
    <w:multiLevelType w:val="hybridMultilevel"/>
    <w:tmpl w:val="D1683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7D91AED"/>
    <w:multiLevelType w:val="hybridMultilevel"/>
    <w:tmpl w:val="53F69E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AA5710B"/>
    <w:multiLevelType w:val="multilevel"/>
    <w:tmpl w:val="5096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3757D5"/>
    <w:multiLevelType w:val="hybridMultilevel"/>
    <w:tmpl w:val="A702909A"/>
    <w:lvl w:ilvl="0" w:tplc="87A42DEA">
      <w:start w:val="1"/>
      <w:numFmt w:val="lowerLetter"/>
      <w:lvlText w:val="(%1)"/>
      <w:lvlJc w:val="left"/>
      <w:pPr>
        <w:tabs>
          <w:tab w:val="num" w:pos="851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1"/>
  </w:num>
  <w:num w:numId="4">
    <w:abstractNumId w:val="26"/>
  </w:num>
  <w:num w:numId="5">
    <w:abstractNumId w:val="30"/>
  </w:num>
  <w:num w:numId="6">
    <w:abstractNumId w:val="28"/>
  </w:num>
  <w:num w:numId="7">
    <w:abstractNumId w:val="19"/>
  </w:num>
  <w:num w:numId="8">
    <w:abstractNumId w:val="29"/>
  </w:num>
  <w:num w:numId="9">
    <w:abstractNumId w:val="17"/>
  </w:num>
  <w:num w:numId="10">
    <w:abstractNumId w:val="44"/>
  </w:num>
  <w:num w:numId="11">
    <w:abstractNumId w:val="16"/>
  </w:num>
  <w:num w:numId="12">
    <w:abstractNumId w:val="34"/>
  </w:num>
  <w:num w:numId="13">
    <w:abstractNumId w:val="18"/>
  </w:num>
  <w:num w:numId="14">
    <w:abstractNumId w:val="12"/>
  </w:num>
  <w:num w:numId="15">
    <w:abstractNumId w:val="40"/>
  </w:num>
  <w:num w:numId="16">
    <w:abstractNumId w:val="41"/>
  </w:num>
  <w:num w:numId="17">
    <w:abstractNumId w:val="24"/>
  </w:num>
  <w:num w:numId="18">
    <w:abstractNumId w:val="20"/>
  </w:num>
  <w:num w:numId="19">
    <w:abstractNumId w:val="38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2"/>
  </w:num>
  <w:num w:numId="31">
    <w:abstractNumId w:val="36"/>
  </w:num>
  <w:num w:numId="32">
    <w:abstractNumId w:val="35"/>
  </w:num>
  <w:num w:numId="33">
    <w:abstractNumId w:val="37"/>
  </w:num>
  <w:num w:numId="34">
    <w:abstractNumId w:val="46"/>
  </w:num>
  <w:num w:numId="35">
    <w:abstractNumId w:val="14"/>
  </w:num>
  <w:num w:numId="36">
    <w:abstractNumId w:val="27"/>
  </w:num>
  <w:num w:numId="37">
    <w:abstractNumId w:val="33"/>
  </w:num>
  <w:num w:numId="38">
    <w:abstractNumId w:val="47"/>
  </w:num>
  <w:num w:numId="39">
    <w:abstractNumId w:val="31"/>
  </w:num>
  <w:num w:numId="40">
    <w:abstractNumId w:val="13"/>
  </w:num>
  <w:num w:numId="41">
    <w:abstractNumId w:val="45"/>
  </w:num>
  <w:num w:numId="42">
    <w:abstractNumId w:val="39"/>
  </w:num>
  <w:num w:numId="43">
    <w:abstractNumId w:val="25"/>
  </w:num>
  <w:num w:numId="44">
    <w:abstractNumId w:val="15"/>
  </w:num>
  <w:num w:numId="45">
    <w:abstractNumId w:val="22"/>
  </w:num>
  <w:num w:numId="46">
    <w:abstractNumId w:val="42"/>
  </w:num>
  <w:num w:numId="47">
    <w:abstractNumId w:val="10"/>
  </w:num>
  <w:num w:numId="48">
    <w:abstractNumId w:val="2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284"/>
  <w:noPunctuationKerning/>
  <w:characterSpacingControl w:val="doNotCompress"/>
  <w:hdrShapeDefaults>
    <o:shapedefaults v:ext="edit" spidmax="2050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DA5"/>
    <w:rsid w:val="000171E6"/>
    <w:rsid w:val="00021120"/>
    <w:rsid w:val="00023328"/>
    <w:rsid w:val="00026940"/>
    <w:rsid w:val="00027ADA"/>
    <w:rsid w:val="00031192"/>
    <w:rsid w:val="00032A29"/>
    <w:rsid w:val="0004307E"/>
    <w:rsid w:val="00043EF2"/>
    <w:rsid w:val="00047873"/>
    <w:rsid w:val="0005149B"/>
    <w:rsid w:val="00053794"/>
    <w:rsid w:val="00070CB7"/>
    <w:rsid w:val="00071B54"/>
    <w:rsid w:val="00072436"/>
    <w:rsid w:val="0007258F"/>
    <w:rsid w:val="000729E4"/>
    <w:rsid w:val="00073B7D"/>
    <w:rsid w:val="00074FB0"/>
    <w:rsid w:val="00087F49"/>
    <w:rsid w:val="00090A63"/>
    <w:rsid w:val="00092290"/>
    <w:rsid w:val="00095543"/>
    <w:rsid w:val="000A34EE"/>
    <w:rsid w:val="000A41F4"/>
    <w:rsid w:val="000A725B"/>
    <w:rsid w:val="000A74F8"/>
    <w:rsid w:val="000B742C"/>
    <w:rsid w:val="000C144D"/>
    <w:rsid w:val="000C191D"/>
    <w:rsid w:val="000C3F0E"/>
    <w:rsid w:val="000D1257"/>
    <w:rsid w:val="000D1A25"/>
    <w:rsid w:val="000D2075"/>
    <w:rsid w:val="000D4106"/>
    <w:rsid w:val="000D5086"/>
    <w:rsid w:val="000D7B05"/>
    <w:rsid w:val="000E264C"/>
    <w:rsid w:val="000E3A9D"/>
    <w:rsid w:val="000F30FC"/>
    <w:rsid w:val="000F34D7"/>
    <w:rsid w:val="000F41D9"/>
    <w:rsid w:val="000F7E77"/>
    <w:rsid w:val="00110083"/>
    <w:rsid w:val="00111407"/>
    <w:rsid w:val="001210F3"/>
    <w:rsid w:val="0012418C"/>
    <w:rsid w:val="0012430A"/>
    <w:rsid w:val="00131CBB"/>
    <w:rsid w:val="00133016"/>
    <w:rsid w:val="0013731F"/>
    <w:rsid w:val="00142725"/>
    <w:rsid w:val="00150E46"/>
    <w:rsid w:val="0015236D"/>
    <w:rsid w:val="00152B35"/>
    <w:rsid w:val="00153438"/>
    <w:rsid w:val="00154B0E"/>
    <w:rsid w:val="0016634D"/>
    <w:rsid w:val="001724F9"/>
    <w:rsid w:val="00175D29"/>
    <w:rsid w:val="00180E87"/>
    <w:rsid w:val="001873DD"/>
    <w:rsid w:val="001901D9"/>
    <w:rsid w:val="00191898"/>
    <w:rsid w:val="001927B1"/>
    <w:rsid w:val="00194A82"/>
    <w:rsid w:val="001B01A0"/>
    <w:rsid w:val="001B2B06"/>
    <w:rsid w:val="001B41FE"/>
    <w:rsid w:val="001C2CE5"/>
    <w:rsid w:val="001C76F7"/>
    <w:rsid w:val="001D071A"/>
    <w:rsid w:val="001E577F"/>
    <w:rsid w:val="001E5A69"/>
    <w:rsid w:val="00204C52"/>
    <w:rsid w:val="00210FCE"/>
    <w:rsid w:val="00211FD2"/>
    <w:rsid w:val="00213439"/>
    <w:rsid w:val="00216045"/>
    <w:rsid w:val="0021622F"/>
    <w:rsid w:val="00226D8A"/>
    <w:rsid w:val="002312FA"/>
    <w:rsid w:val="0025164A"/>
    <w:rsid w:val="0025767B"/>
    <w:rsid w:val="00262865"/>
    <w:rsid w:val="002666A4"/>
    <w:rsid w:val="0027005F"/>
    <w:rsid w:val="0027010A"/>
    <w:rsid w:val="00277924"/>
    <w:rsid w:val="00280182"/>
    <w:rsid w:val="0028303F"/>
    <w:rsid w:val="00287692"/>
    <w:rsid w:val="002A7853"/>
    <w:rsid w:val="002B462F"/>
    <w:rsid w:val="002D389D"/>
    <w:rsid w:val="002D3DA3"/>
    <w:rsid w:val="002E1610"/>
    <w:rsid w:val="002E5C64"/>
    <w:rsid w:val="00302158"/>
    <w:rsid w:val="0030684A"/>
    <w:rsid w:val="00310644"/>
    <w:rsid w:val="0032211F"/>
    <w:rsid w:val="00322120"/>
    <w:rsid w:val="003265B5"/>
    <w:rsid w:val="00330765"/>
    <w:rsid w:val="00332226"/>
    <w:rsid w:val="00335269"/>
    <w:rsid w:val="00350CE8"/>
    <w:rsid w:val="00356CED"/>
    <w:rsid w:val="00360368"/>
    <w:rsid w:val="003678D4"/>
    <w:rsid w:val="00373D13"/>
    <w:rsid w:val="00381CAE"/>
    <w:rsid w:val="00382454"/>
    <w:rsid w:val="003920FF"/>
    <w:rsid w:val="00394C8D"/>
    <w:rsid w:val="003A3CF2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405986"/>
    <w:rsid w:val="00405BB2"/>
    <w:rsid w:val="00407ED0"/>
    <w:rsid w:val="004204D2"/>
    <w:rsid w:val="00425C35"/>
    <w:rsid w:val="00426D67"/>
    <w:rsid w:val="00432565"/>
    <w:rsid w:val="00433689"/>
    <w:rsid w:val="00437AFC"/>
    <w:rsid w:val="00441056"/>
    <w:rsid w:val="00455901"/>
    <w:rsid w:val="00474540"/>
    <w:rsid w:val="00496583"/>
    <w:rsid w:val="00496708"/>
    <w:rsid w:val="00496CD6"/>
    <w:rsid w:val="00497290"/>
    <w:rsid w:val="004A069D"/>
    <w:rsid w:val="004A1DB4"/>
    <w:rsid w:val="004A2FA4"/>
    <w:rsid w:val="004C7674"/>
    <w:rsid w:val="004D3E92"/>
    <w:rsid w:val="004D58CE"/>
    <w:rsid w:val="004D6206"/>
    <w:rsid w:val="004D77CA"/>
    <w:rsid w:val="004E1404"/>
    <w:rsid w:val="004E39D3"/>
    <w:rsid w:val="004F7803"/>
    <w:rsid w:val="005142E5"/>
    <w:rsid w:val="00525B56"/>
    <w:rsid w:val="00527100"/>
    <w:rsid w:val="00532BA4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5E99"/>
    <w:rsid w:val="00571E81"/>
    <w:rsid w:val="00585AFE"/>
    <w:rsid w:val="0058797F"/>
    <w:rsid w:val="005A111A"/>
    <w:rsid w:val="005A23C6"/>
    <w:rsid w:val="005B0799"/>
    <w:rsid w:val="005B2427"/>
    <w:rsid w:val="005B2F33"/>
    <w:rsid w:val="005B480C"/>
    <w:rsid w:val="005C7F4A"/>
    <w:rsid w:val="005D100F"/>
    <w:rsid w:val="005E48FB"/>
    <w:rsid w:val="005E51BC"/>
    <w:rsid w:val="005F40AF"/>
    <w:rsid w:val="005F53AA"/>
    <w:rsid w:val="005F568D"/>
    <w:rsid w:val="005F7E73"/>
    <w:rsid w:val="00605232"/>
    <w:rsid w:val="00607421"/>
    <w:rsid w:val="00624443"/>
    <w:rsid w:val="00625EE1"/>
    <w:rsid w:val="0063431A"/>
    <w:rsid w:val="00635641"/>
    <w:rsid w:val="00635B24"/>
    <w:rsid w:val="006427BE"/>
    <w:rsid w:val="0065090A"/>
    <w:rsid w:val="00652CF4"/>
    <w:rsid w:val="00660622"/>
    <w:rsid w:val="00662A37"/>
    <w:rsid w:val="00663128"/>
    <w:rsid w:val="00663EF3"/>
    <w:rsid w:val="00671477"/>
    <w:rsid w:val="006721CB"/>
    <w:rsid w:val="00673860"/>
    <w:rsid w:val="00681528"/>
    <w:rsid w:val="00686FA9"/>
    <w:rsid w:val="00687AC5"/>
    <w:rsid w:val="006913C1"/>
    <w:rsid w:val="006A26DB"/>
    <w:rsid w:val="006A3D5B"/>
    <w:rsid w:val="006B0ADF"/>
    <w:rsid w:val="006B5667"/>
    <w:rsid w:val="006B5871"/>
    <w:rsid w:val="006C0355"/>
    <w:rsid w:val="006C1140"/>
    <w:rsid w:val="006C5A3E"/>
    <w:rsid w:val="006C6D63"/>
    <w:rsid w:val="006C77AB"/>
    <w:rsid w:val="006D67C2"/>
    <w:rsid w:val="006D713F"/>
    <w:rsid w:val="006E4C6B"/>
    <w:rsid w:val="006E6151"/>
    <w:rsid w:val="006F564A"/>
    <w:rsid w:val="007038C7"/>
    <w:rsid w:val="0070553E"/>
    <w:rsid w:val="0070729E"/>
    <w:rsid w:val="00716D35"/>
    <w:rsid w:val="00717756"/>
    <w:rsid w:val="00722F90"/>
    <w:rsid w:val="00726037"/>
    <w:rsid w:val="00742D6A"/>
    <w:rsid w:val="0074556E"/>
    <w:rsid w:val="00747B63"/>
    <w:rsid w:val="0075158D"/>
    <w:rsid w:val="00755C81"/>
    <w:rsid w:val="00760EA6"/>
    <w:rsid w:val="00767080"/>
    <w:rsid w:val="00774D50"/>
    <w:rsid w:val="00777E53"/>
    <w:rsid w:val="00780A8B"/>
    <w:rsid w:val="00792AE8"/>
    <w:rsid w:val="007957D7"/>
    <w:rsid w:val="00796882"/>
    <w:rsid w:val="00797436"/>
    <w:rsid w:val="007A38EA"/>
    <w:rsid w:val="007A3DA5"/>
    <w:rsid w:val="007B3B16"/>
    <w:rsid w:val="007B7E3A"/>
    <w:rsid w:val="007C2D4C"/>
    <w:rsid w:val="007D3C39"/>
    <w:rsid w:val="007D3EEF"/>
    <w:rsid w:val="007E225C"/>
    <w:rsid w:val="007E3073"/>
    <w:rsid w:val="007E5957"/>
    <w:rsid w:val="007F7B69"/>
    <w:rsid w:val="00801C61"/>
    <w:rsid w:val="00801DAA"/>
    <w:rsid w:val="00802878"/>
    <w:rsid w:val="008145DF"/>
    <w:rsid w:val="00814D92"/>
    <w:rsid w:val="00820888"/>
    <w:rsid w:val="00820DB3"/>
    <w:rsid w:val="00822524"/>
    <w:rsid w:val="00831E3E"/>
    <w:rsid w:val="00833D41"/>
    <w:rsid w:val="00835B11"/>
    <w:rsid w:val="00840CC2"/>
    <w:rsid w:val="00841A5D"/>
    <w:rsid w:val="00852913"/>
    <w:rsid w:val="008535A2"/>
    <w:rsid w:val="00854483"/>
    <w:rsid w:val="00857944"/>
    <w:rsid w:val="0086211B"/>
    <w:rsid w:val="008658CF"/>
    <w:rsid w:val="00870954"/>
    <w:rsid w:val="00880B0F"/>
    <w:rsid w:val="0088210E"/>
    <w:rsid w:val="008825B7"/>
    <w:rsid w:val="00890465"/>
    <w:rsid w:val="008962C4"/>
    <w:rsid w:val="008A54C0"/>
    <w:rsid w:val="008B0CDD"/>
    <w:rsid w:val="008B5E1D"/>
    <w:rsid w:val="008B740D"/>
    <w:rsid w:val="008C2449"/>
    <w:rsid w:val="008D3386"/>
    <w:rsid w:val="008F32FD"/>
    <w:rsid w:val="008F3949"/>
    <w:rsid w:val="008F3E31"/>
    <w:rsid w:val="008F6E9B"/>
    <w:rsid w:val="00901EE3"/>
    <w:rsid w:val="0090305F"/>
    <w:rsid w:val="00904906"/>
    <w:rsid w:val="00905835"/>
    <w:rsid w:val="00906831"/>
    <w:rsid w:val="00907A0E"/>
    <w:rsid w:val="0092333F"/>
    <w:rsid w:val="00923654"/>
    <w:rsid w:val="0093672F"/>
    <w:rsid w:val="0094196D"/>
    <w:rsid w:val="009452FA"/>
    <w:rsid w:val="009473BD"/>
    <w:rsid w:val="00947B7D"/>
    <w:rsid w:val="00974207"/>
    <w:rsid w:val="00977C07"/>
    <w:rsid w:val="00980461"/>
    <w:rsid w:val="009909DD"/>
    <w:rsid w:val="00992C07"/>
    <w:rsid w:val="00996A90"/>
    <w:rsid w:val="009A0684"/>
    <w:rsid w:val="009B311C"/>
    <w:rsid w:val="009B55EE"/>
    <w:rsid w:val="009B5AD6"/>
    <w:rsid w:val="009C2C8E"/>
    <w:rsid w:val="009D3447"/>
    <w:rsid w:val="009E3BB0"/>
    <w:rsid w:val="009E545B"/>
    <w:rsid w:val="009E546E"/>
    <w:rsid w:val="00A21B26"/>
    <w:rsid w:val="00A26760"/>
    <w:rsid w:val="00A32056"/>
    <w:rsid w:val="00A340B2"/>
    <w:rsid w:val="00A3592E"/>
    <w:rsid w:val="00A403E9"/>
    <w:rsid w:val="00A41AE8"/>
    <w:rsid w:val="00A45C47"/>
    <w:rsid w:val="00A655C7"/>
    <w:rsid w:val="00A70185"/>
    <w:rsid w:val="00A80691"/>
    <w:rsid w:val="00A94ED1"/>
    <w:rsid w:val="00A96664"/>
    <w:rsid w:val="00A97602"/>
    <w:rsid w:val="00AB1762"/>
    <w:rsid w:val="00AB636D"/>
    <w:rsid w:val="00AC2B4E"/>
    <w:rsid w:val="00AD0AC6"/>
    <w:rsid w:val="00AD0CFB"/>
    <w:rsid w:val="00AE1608"/>
    <w:rsid w:val="00AF0F5F"/>
    <w:rsid w:val="00AF4BBB"/>
    <w:rsid w:val="00B00B31"/>
    <w:rsid w:val="00B06060"/>
    <w:rsid w:val="00B16B74"/>
    <w:rsid w:val="00B22EDA"/>
    <w:rsid w:val="00B34F58"/>
    <w:rsid w:val="00B356B9"/>
    <w:rsid w:val="00B35C9A"/>
    <w:rsid w:val="00B365CA"/>
    <w:rsid w:val="00B509B5"/>
    <w:rsid w:val="00B66672"/>
    <w:rsid w:val="00B70136"/>
    <w:rsid w:val="00B74A41"/>
    <w:rsid w:val="00B75644"/>
    <w:rsid w:val="00B9135C"/>
    <w:rsid w:val="00B92F98"/>
    <w:rsid w:val="00B95DD9"/>
    <w:rsid w:val="00B96754"/>
    <w:rsid w:val="00BB01AA"/>
    <w:rsid w:val="00BB1BFF"/>
    <w:rsid w:val="00BB3571"/>
    <w:rsid w:val="00BB6D65"/>
    <w:rsid w:val="00BC3694"/>
    <w:rsid w:val="00BC7C19"/>
    <w:rsid w:val="00BD48F8"/>
    <w:rsid w:val="00BD691F"/>
    <w:rsid w:val="00BD6BF9"/>
    <w:rsid w:val="00BE398C"/>
    <w:rsid w:val="00BE41C8"/>
    <w:rsid w:val="00BF410E"/>
    <w:rsid w:val="00C0393B"/>
    <w:rsid w:val="00C075FA"/>
    <w:rsid w:val="00C1069B"/>
    <w:rsid w:val="00C11CD1"/>
    <w:rsid w:val="00C24EE4"/>
    <w:rsid w:val="00C2504B"/>
    <w:rsid w:val="00C253DC"/>
    <w:rsid w:val="00C31942"/>
    <w:rsid w:val="00C32B67"/>
    <w:rsid w:val="00C3765B"/>
    <w:rsid w:val="00C41156"/>
    <w:rsid w:val="00C42647"/>
    <w:rsid w:val="00C45077"/>
    <w:rsid w:val="00C547A3"/>
    <w:rsid w:val="00C56EEB"/>
    <w:rsid w:val="00C7299F"/>
    <w:rsid w:val="00C736A0"/>
    <w:rsid w:val="00C739BC"/>
    <w:rsid w:val="00C75CE0"/>
    <w:rsid w:val="00C76840"/>
    <w:rsid w:val="00C779C6"/>
    <w:rsid w:val="00C83E0A"/>
    <w:rsid w:val="00C93B07"/>
    <w:rsid w:val="00C968A1"/>
    <w:rsid w:val="00CC434F"/>
    <w:rsid w:val="00CD70AA"/>
    <w:rsid w:val="00CE3F5F"/>
    <w:rsid w:val="00CF6F71"/>
    <w:rsid w:val="00CF7DCE"/>
    <w:rsid w:val="00D02E23"/>
    <w:rsid w:val="00D03455"/>
    <w:rsid w:val="00D12287"/>
    <w:rsid w:val="00D13916"/>
    <w:rsid w:val="00D15C4C"/>
    <w:rsid w:val="00D210C0"/>
    <w:rsid w:val="00D225D7"/>
    <w:rsid w:val="00D23855"/>
    <w:rsid w:val="00D25C3A"/>
    <w:rsid w:val="00D27629"/>
    <w:rsid w:val="00D30396"/>
    <w:rsid w:val="00D33A33"/>
    <w:rsid w:val="00D3718C"/>
    <w:rsid w:val="00D50411"/>
    <w:rsid w:val="00D54D47"/>
    <w:rsid w:val="00D570CA"/>
    <w:rsid w:val="00D61897"/>
    <w:rsid w:val="00D642A0"/>
    <w:rsid w:val="00D64CA2"/>
    <w:rsid w:val="00D64FCA"/>
    <w:rsid w:val="00D744B9"/>
    <w:rsid w:val="00D85708"/>
    <w:rsid w:val="00D92A41"/>
    <w:rsid w:val="00D96BAC"/>
    <w:rsid w:val="00DA28E7"/>
    <w:rsid w:val="00DA46F9"/>
    <w:rsid w:val="00DB20EF"/>
    <w:rsid w:val="00DC2AD6"/>
    <w:rsid w:val="00DC6D3C"/>
    <w:rsid w:val="00DD0705"/>
    <w:rsid w:val="00DD1DB7"/>
    <w:rsid w:val="00DE0A8C"/>
    <w:rsid w:val="00DE35BE"/>
    <w:rsid w:val="00DE4784"/>
    <w:rsid w:val="00DE64B2"/>
    <w:rsid w:val="00DE7B24"/>
    <w:rsid w:val="00DF5F0C"/>
    <w:rsid w:val="00E06AEC"/>
    <w:rsid w:val="00E106BF"/>
    <w:rsid w:val="00E15D5F"/>
    <w:rsid w:val="00E17238"/>
    <w:rsid w:val="00E233C9"/>
    <w:rsid w:val="00E23EDF"/>
    <w:rsid w:val="00E27166"/>
    <w:rsid w:val="00E348A2"/>
    <w:rsid w:val="00E371E6"/>
    <w:rsid w:val="00E41D0C"/>
    <w:rsid w:val="00E56BFF"/>
    <w:rsid w:val="00E56C19"/>
    <w:rsid w:val="00E6398E"/>
    <w:rsid w:val="00E6705C"/>
    <w:rsid w:val="00E73480"/>
    <w:rsid w:val="00E82B54"/>
    <w:rsid w:val="00E9119D"/>
    <w:rsid w:val="00E91DF6"/>
    <w:rsid w:val="00E91ED0"/>
    <w:rsid w:val="00EA218E"/>
    <w:rsid w:val="00EB3232"/>
    <w:rsid w:val="00EB3EC2"/>
    <w:rsid w:val="00EB75F3"/>
    <w:rsid w:val="00EB7D8F"/>
    <w:rsid w:val="00EC00BF"/>
    <w:rsid w:val="00EC683E"/>
    <w:rsid w:val="00ED444F"/>
    <w:rsid w:val="00EE5E8B"/>
    <w:rsid w:val="00EF6349"/>
    <w:rsid w:val="00EF7CC4"/>
    <w:rsid w:val="00F06BBC"/>
    <w:rsid w:val="00F10E71"/>
    <w:rsid w:val="00F23DDD"/>
    <w:rsid w:val="00F3096F"/>
    <w:rsid w:val="00F371BF"/>
    <w:rsid w:val="00F409DD"/>
    <w:rsid w:val="00F427D5"/>
    <w:rsid w:val="00F438C1"/>
    <w:rsid w:val="00F43C5C"/>
    <w:rsid w:val="00F45913"/>
    <w:rsid w:val="00F50DBA"/>
    <w:rsid w:val="00F54B0D"/>
    <w:rsid w:val="00F711CE"/>
    <w:rsid w:val="00F726B0"/>
    <w:rsid w:val="00F75D1E"/>
    <w:rsid w:val="00F833EC"/>
    <w:rsid w:val="00F90E07"/>
    <w:rsid w:val="00FA1F77"/>
    <w:rsid w:val="00FA27DC"/>
    <w:rsid w:val="00FA7E15"/>
    <w:rsid w:val="00FC5FA1"/>
    <w:rsid w:val="00FC634F"/>
    <w:rsid w:val="00FC7A95"/>
    <w:rsid w:val="00FD13A5"/>
    <w:rsid w:val="00FD53EB"/>
    <w:rsid w:val="00FE0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cc"/>
    </o:shapedefaults>
    <o:shapelayout v:ext="edit">
      <o:idmap v:ext="edit" data="1"/>
    </o:shapelayout>
  </w:shapeDefaults>
  <w:decimalSymbol w:val="."/>
  <w:listSeparator w:val=","/>
  <w14:docId w14:val="0E99F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0"/>
      </w:numPr>
    </w:pPr>
  </w:style>
  <w:style w:type="paragraph" w:styleId="ListBullet2">
    <w:name w:val="List Bullet 2"/>
    <w:basedOn w:val="Normal"/>
    <w:autoRedefine/>
    <w:rsid w:val="0065090A"/>
    <w:pPr>
      <w:numPr>
        <w:numId w:val="21"/>
      </w:numPr>
    </w:pPr>
  </w:style>
  <w:style w:type="paragraph" w:styleId="ListBullet3">
    <w:name w:val="List Bullet 3"/>
    <w:basedOn w:val="Normal"/>
    <w:autoRedefine/>
    <w:rsid w:val="0065090A"/>
    <w:pPr>
      <w:numPr>
        <w:numId w:val="22"/>
      </w:numPr>
    </w:pPr>
  </w:style>
  <w:style w:type="paragraph" w:styleId="ListBullet4">
    <w:name w:val="List Bullet 4"/>
    <w:basedOn w:val="Normal"/>
    <w:autoRedefine/>
    <w:rsid w:val="0065090A"/>
    <w:pPr>
      <w:numPr>
        <w:numId w:val="23"/>
      </w:numPr>
    </w:pPr>
  </w:style>
  <w:style w:type="paragraph" w:styleId="ListBullet5">
    <w:name w:val="List Bullet 5"/>
    <w:basedOn w:val="Normal"/>
    <w:autoRedefine/>
    <w:rsid w:val="0065090A"/>
    <w:pPr>
      <w:numPr>
        <w:numId w:val="24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25"/>
      </w:numPr>
    </w:pPr>
  </w:style>
  <w:style w:type="paragraph" w:styleId="ListNumber2">
    <w:name w:val="List Number 2"/>
    <w:basedOn w:val="Normal"/>
    <w:rsid w:val="0065090A"/>
    <w:pPr>
      <w:numPr>
        <w:numId w:val="26"/>
      </w:numPr>
    </w:pPr>
  </w:style>
  <w:style w:type="paragraph" w:styleId="ListNumber3">
    <w:name w:val="List Number 3"/>
    <w:basedOn w:val="Normal"/>
    <w:rsid w:val="0065090A"/>
    <w:pPr>
      <w:numPr>
        <w:numId w:val="27"/>
      </w:numPr>
    </w:pPr>
  </w:style>
  <w:style w:type="paragraph" w:styleId="ListNumber4">
    <w:name w:val="List Number 4"/>
    <w:basedOn w:val="Normal"/>
    <w:rsid w:val="0065090A"/>
    <w:pPr>
      <w:numPr>
        <w:numId w:val="28"/>
      </w:numPr>
    </w:pPr>
  </w:style>
  <w:style w:type="paragraph" w:styleId="ListNumber5">
    <w:name w:val="List Number 5"/>
    <w:basedOn w:val="Normal"/>
    <w:rsid w:val="0065090A"/>
    <w:pPr>
      <w:numPr>
        <w:numId w:val="29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39"/>
      </w:numPr>
      <w:spacing w:before="100"/>
      <w:ind w:left="714" w:hanging="357"/>
      <w:contextualSpacing w:val="0"/>
    </w:pPr>
    <w:rPr>
      <w:rFonts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0"/>
      </w:numPr>
    </w:pPr>
  </w:style>
  <w:style w:type="paragraph" w:styleId="ListBullet2">
    <w:name w:val="List Bullet 2"/>
    <w:basedOn w:val="Normal"/>
    <w:autoRedefine/>
    <w:rsid w:val="0065090A"/>
    <w:pPr>
      <w:numPr>
        <w:numId w:val="21"/>
      </w:numPr>
    </w:pPr>
  </w:style>
  <w:style w:type="paragraph" w:styleId="ListBullet3">
    <w:name w:val="List Bullet 3"/>
    <w:basedOn w:val="Normal"/>
    <w:autoRedefine/>
    <w:rsid w:val="0065090A"/>
    <w:pPr>
      <w:numPr>
        <w:numId w:val="22"/>
      </w:numPr>
    </w:pPr>
  </w:style>
  <w:style w:type="paragraph" w:styleId="ListBullet4">
    <w:name w:val="List Bullet 4"/>
    <w:basedOn w:val="Normal"/>
    <w:autoRedefine/>
    <w:rsid w:val="0065090A"/>
    <w:pPr>
      <w:numPr>
        <w:numId w:val="23"/>
      </w:numPr>
    </w:pPr>
  </w:style>
  <w:style w:type="paragraph" w:styleId="ListBullet5">
    <w:name w:val="List Bullet 5"/>
    <w:basedOn w:val="Normal"/>
    <w:autoRedefine/>
    <w:rsid w:val="0065090A"/>
    <w:pPr>
      <w:numPr>
        <w:numId w:val="24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25"/>
      </w:numPr>
    </w:pPr>
  </w:style>
  <w:style w:type="paragraph" w:styleId="ListNumber2">
    <w:name w:val="List Number 2"/>
    <w:basedOn w:val="Normal"/>
    <w:rsid w:val="0065090A"/>
    <w:pPr>
      <w:numPr>
        <w:numId w:val="26"/>
      </w:numPr>
    </w:pPr>
  </w:style>
  <w:style w:type="paragraph" w:styleId="ListNumber3">
    <w:name w:val="List Number 3"/>
    <w:basedOn w:val="Normal"/>
    <w:rsid w:val="0065090A"/>
    <w:pPr>
      <w:numPr>
        <w:numId w:val="27"/>
      </w:numPr>
    </w:pPr>
  </w:style>
  <w:style w:type="paragraph" w:styleId="ListNumber4">
    <w:name w:val="List Number 4"/>
    <w:basedOn w:val="Normal"/>
    <w:rsid w:val="0065090A"/>
    <w:pPr>
      <w:numPr>
        <w:numId w:val="28"/>
      </w:numPr>
    </w:pPr>
  </w:style>
  <w:style w:type="paragraph" w:styleId="ListNumber5">
    <w:name w:val="List Number 5"/>
    <w:basedOn w:val="Normal"/>
    <w:rsid w:val="0065090A"/>
    <w:pPr>
      <w:numPr>
        <w:numId w:val="29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39"/>
      </w:numPr>
      <w:spacing w:before="100"/>
      <w:ind w:left="714" w:hanging="357"/>
      <w:contextualSpacing w:val="0"/>
    </w:pPr>
    <w:rPr>
      <w:rFonts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6B4089-977F-8848-A864-A706B535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Settings\Martin\Application Data\Microsoft\Templates\SOFT221_04.dot</Template>
  <TotalTime>413</TotalTime>
  <Pages>4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Ian Howard</cp:lastModifiedBy>
  <cp:revision>95</cp:revision>
  <cp:lastPrinted>2011-09-29T07:41:00Z</cp:lastPrinted>
  <dcterms:created xsi:type="dcterms:W3CDTF">2012-09-24T17:26:00Z</dcterms:created>
  <dcterms:modified xsi:type="dcterms:W3CDTF">2016-09-15T14:48:00Z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</Properties>
</file>