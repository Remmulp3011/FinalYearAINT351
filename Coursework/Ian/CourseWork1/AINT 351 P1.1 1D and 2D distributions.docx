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A1762" w14:textId="77777777" w:rsidR="00436179" w:rsidRDefault="00436179" w:rsidP="00436179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IMPORTANT NOTICE</w:t>
      </w:r>
    </w:p>
    <w:p w14:paraId="7F0FD766" w14:textId="77777777" w:rsidR="001C7348" w:rsidRDefault="001C7348" w:rsidP="00436179">
      <w:pPr>
        <w:jc w:val="both"/>
        <w:rPr>
          <w:sz w:val="28"/>
          <w:szCs w:val="28"/>
        </w:rPr>
      </w:pPr>
    </w:p>
    <w:p w14:paraId="1DC76B3A" w14:textId="77777777" w:rsidR="001C7348" w:rsidRDefault="001C7348" w:rsidP="00436179">
      <w:pPr>
        <w:jc w:val="both"/>
        <w:rPr>
          <w:sz w:val="28"/>
          <w:szCs w:val="28"/>
        </w:rPr>
      </w:pPr>
    </w:p>
    <w:p w14:paraId="06695DA0" w14:textId="77777777" w:rsidR="001C7348" w:rsidRPr="002A5E88" w:rsidRDefault="001C7348" w:rsidP="001C7348">
      <w:pPr>
        <w:jc w:val="both"/>
        <w:rPr>
          <w:b/>
          <w:sz w:val="28"/>
          <w:szCs w:val="28"/>
        </w:rPr>
      </w:pPr>
      <w:r w:rsidRPr="002A5E88">
        <w:rPr>
          <w:b/>
          <w:sz w:val="28"/>
          <w:szCs w:val="28"/>
        </w:rPr>
        <w:t xml:space="preserve">You must submit a report for this task </w:t>
      </w:r>
      <w:r>
        <w:rPr>
          <w:b/>
          <w:sz w:val="28"/>
          <w:szCs w:val="28"/>
        </w:rPr>
        <w:t xml:space="preserve">early on </w:t>
      </w:r>
      <w:r w:rsidRPr="002A5E88">
        <w:rPr>
          <w:b/>
          <w:sz w:val="28"/>
          <w:szCs w:val="28"/>
        </w:rPr>
        <w:t xml:space="preserve">so that I can </w:t>
      </w:r>
      <w:r>
        <w:rPr>
          <w:b/>
          <w:sz w:val="28"/>
          <w:szCs w:val="28"/>
        </w:rPr>
        <w:t xml:space="preserve">mark it and </w:t>
      </w:r>
      <w:r w:rsidRPr="002A5E88">
        <w:rPr>
          <w:b/>
          <w:sz w:val="28"/>
          <w:szCs w:val="28"/>
        </w:rPr>
        <w:t>get feedback to you on your work and report writing well before you submit the final project report.</w:t>
      </w:r>
    </w:p>
    <w:p w14:paraId="13397687" w14:textId="77777777" w:rsidR="001C7348" w:rsidRDefault="001C7348" w:rsidP="001C7348">
      <w:pPr>
        <w:jc w:val="both"/>
        <w:rPr>
          <w:sz w:val="28"/>
          <w:szCs w:val="28"/>
        </w:rPr>
      </w:pPr>
    </w:p>
    <w:p w14:paraId="1E84E3C0" w14:textId="77777777" w:rsidR="001C7348" w:rsidRPr="001942D7" w:rsidRDefault="001C7348" w:rsidP="001C7348">
      <w:pPr>
        <w:jc w:val="both"/>
        <w:rPr>
          <w:b/>
          <w:color w:val="000000" w:themeColor="text1"/>
          <w:sz w:val="28"/>
          <w:szCs w:val="28"/>
        </w:rPr>
      </w:pPr>
      <w:r w:rsidRPr="001942D7">
        <w:rPr>
          <w:b/>
          <w:color w:val="000000" w:themeColor="text1"/>
          <w:sz w:val="28"/>
          <w:szCs w:val="28"/>
        </w:rPr>
        <w:t>Please only submit your report as a PDF</w:t>
      </w:r>
      <w:r>
        <w:rPr>
          <w:b/>
          <w:color w:val="000000" w:themeColor="text1"/>
          <w:sz w:val="28"/>
          <w:szCs w:val="28"/>
        </w:rPr>
        <w:t xml:space="preserve">! </w:t>
      </w:r>
      <w:r w:rsidRPr="00037A52">
        <w:rPr>
          <w:sz w:val="28"/>
          <w:szCs w:val="28"/>
        </w:rPr>
        <w:t xml:space="preserve">When you write your report, you </w:t>
      </w:r>
      <w:r w:rsidRPr="00494F36">
        <w:rPr>
          <w:b/>
          <w:sz w:val="28"/>
          <w:szCs w:val="28"/>
        </w:rPr>
        <w:t>must</w:t>
      </w:r>
      <w:r w:rsidRPr="00037A52">
        <w:rPr>
          <w:sz w:val="28"/>
          <w:szCs w:val="28"/>
        </w:rPr>
        <w:t xml:space="preserve"> include you student number on every page of the report in a header and also include it in the document filename!</w:t>
      </w:r>
    </w:p>
    <w:p w14:paraId="6B21F3E5" w14:textId="77777777" w:rsidR="00436179" w:rsidRPr="00037A52" w:rsidRDefault="00436179" w:rsidP="00436179">
      <w:pPr>
        <w:jc w:val="both"/>
        <w:rPr>
          <w:sz w:val="28"/>
          <w:szCs w:val="28"/>
        </w:rPr>
      </w:pPr>
    </w:p>
    <w:p w14:paraId="10968C69" w14:textId="77777777" w:rsidR="00436179" w:rsidRPr="00037A52" w:rsidRDefault="00436179" w:rsidP="00436179">
      <w:pPr>
        <w:jc w:val="both"/>
        <w:rPr>
          <w:sz w:val="28"/>
          <w:szCs w:val="28"/>
        </w:rPr>
      </w:pPr>
      <w:r w:rsidRPr="00037A52">
        <w:rPr>
          <w:sz w:val="28"/>
          <w:szCs w:val="28"/>
        </w:rPr>
        <w:t>Each lab</w:t>
      </w:r>
      <w:r w:rsidR="001C29C6">
        <w:rPr>
          <w:sz w:val="28"/>
          <w:szCs w:val="28"/>
        </w:rPr>
        <w:t>oratory</w:t>
      </w:r>
      <w:r w:rsidRPr="00037A52">
        <w:rPr>
          <w:sz w:val="28"/>
          <w:szCs w:val="28"/>
        </w:rPr>
        <w:t xml:space="preserve"> report should</w:t>
      </w:r>
      <w:r w:rsidR="00FE0F23" w:rsidRPr="00037A52">
        <w:rPr>
          <w:sz w:val="28"/>
          <w:szCs w:val="28"/>
        </w:rPr>
        <w:t xml:space="preserve"> contain </w:t>
      </w:r>
      <w:r w:rsidR="00FE0F23">
        <w:rPr>
          <w:sz w:val="28"/>
          <w:szCs w:val="28"/>
        </w:rPr>
        <w:t>a few pages</w:t>
      </w:r>
      <w:r w:rsidR="00FE0F23" w:rsidRPr="00037A52">
        <w:rPr>
          <w:sz w:val="28"/>
          <w:szCs w:val="28"/>
        </w:rPr>
        <w:t xml:space="preserve"> </w:t>
      </w:r>
      <w:r w:rsidRPr="00037A52">
        <w:rPr>
          <w:sz w:val="28"/>
          <w:szCs w:val="28"/>
        </w:rPr>
        <w:t>of explanation (although it can be more than this</w:t>
      </w:r>
      <w:r w:rsidR="003F5999">
        <w:rPr>
          <w:sz w:val="28"/>
          <w:szCs w:val="28"/>
        </w:rPr>
        <w:t xml:space="preserve"> is necessary</w:t>
      </w:r>
      <w:r w:rsidRPr="00037A52">
        <w:rPr>
          <w:sz w:val="28"/>
          <w:szCs w:val="28"/>
        </w:rPr>
        <w:t xml:space="preserve">) and a set of images showing the plots requested by the individual practical exercises, as well as embedded Matlab code that you developed to implement your solutions.  </w:t>
      </w:r>
    </w:p>
    <w:p w14:paraId="7A954121" w14:textId="77777777" w:rsidR="004571C4" w:rsidRDefault="004571C4" w:rsidP="004571C4">
      <w:pPr>
        <w:ind w:left="360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4AF0768A" w14:textId="77777777" w:rsidR="00D05CB1" w:rsidRDefault="00D05CB1">
      <w:pPr>
        <w:spacing w:line="240" w:lineRule="auto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br w:type="page"/>
      </w:r>
    </w:p>
    <w:p w14:paraId="0600672D" w14:textId="77777777" w:rsidR="00EA0EDD" w:rsidRPr="00F15CAD" w:rsidRDefault="00EA0EDD" w:rsidP="00F15CAD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F15CA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lastRenderedPageBreak/>
        <w:t>Generate a uniform probability distribution</w:t>
      </w:r>
    </w:p>
    <w:p w14:paraId="5882D10F" w14:textId="77777777" w:rsidR="00F15CAD" w:rsidRPr="00F15CAD" w:rsidRDefault="00F15CAD" w:rsidP="00F15CAD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2D9B10A1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Use the </w:t>
      </w:r>
      <w:r w:rsidRPr="000D506D">
        <w:rPr>
          <w:rFonts w:ascii="Arial" w:hAnsi="Arial" w:cs="Arial"/>
          <w:color w:val="3366FF"/>
          <w:lang w:eastAsia="en-US"/>
        </w:rPr>
        <w:t>rand</w:t>
      </w:r>
      <w:r w:rsidRPr="00EB5E50">
        <w:rPr>
          <w:rFonts w:ascii="Arial" w:hAnsi="Arial" w:cs="Arial"/>
          <w:color w:val="262626"/>
          <w:lang w:eastAsia="en-US"/>
        </w:rPr>
        <w:t xml:space="preserve"> function to generate a 1xn dimensional matrix of samples.</w:t>
      </w:r>
    </w:p>
    <w:p w14:paraId="30D9C4B5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Select a suitable number of samples</w:t>
      </w:r>
    </w:p>
    <w:p w14:paraId="2D5C33E3" w14:textId="77777777" w:rsidR="008A659C" w:rsidRPr="0097191B" w:rsidRDefault="008A659C" w:rsidP="008A659C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Display the size of the array</w:t>
      </w:r>
    </w:p>
    <w:p w14:paraId="453F6707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Plot the data against sample number</w:t>
      </w:r>
      <w:r>
        <w:rPr>
          <w:rFonts w:ascii="Arial" w:hAnsi="Arial" w:cs="Arial"/>
          <w:color w:val="262626"/>
          <w:lang w:eastAsia="en-US"/>
        </w:rPr>
        <w:t xml:space="preserve"> using the </w:t>
      </w:r>
      <w:r w:rsidRPr="00AE5D4E">
        <w:rPr>
          <w:rFonts w:ascii="Arial" w:hAnsi="Arial" w:cs="Arial"/>
          <w:color w:val="3366FF"/>
          <w:lang w:eastAsia="en-US"/>
        </w:rPr>
        <w:t>plot</w:t>
      </w:r>
      <w:r>
        <w:rPr>
          <w:rFonts w:ascii="Arial" w:hAnsi="Arial" w:cs="Arial"/>
          <w:color w:val="262626"/>
          <w:lang w:eastAsia="en-US"/>
        </w:rPr>
        <w:t xml:space="preserve"> command</w:t>
      </w:r>
      <w:r w:rsidRPr="00EB5E50">
        <w:rPr>
          <w:rFonts w:ascii="Arial" w:hAnsi="Arial" w:cs="Arial"/>
          <w:color w:val="262626"/>
          <w:lang w:eastAsia="en-US"/>
        </w:rPr>
        <w:t>.</w:t>
      </w:r>
    </w:p>
    <w:p w14:paraId="2C605009" w14:textId="77777777" w:rsidR="00EA0EDD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Use the </w:t>
      </w:r>
      <w:r w:rsidRPr="00AE5D4E">
        <w:rPr>
          <w:rFonts w:ascii="Arial" w:hAnsi="Arial" w:cs="Arial"/>
          <w:color w:val="3366FF"/>
          <w:lang w:eastAsia="en-US"/>
        </w:rPr>
        <w:t>hist</w:t>
      </w:r>
      <w:r w:rsidRPr="00EB5E50">
        <w:rPr>
          <w:rFonts w:ascii="Arial" w:hAnsi="Arial" w:cs="Arial"/>
          <w:color w:val="262626"/>
          <w:lang w:eastAsia="en-US"/>
        </w:rPr>
        <w:t xml:space="preserve"> command and plot a histogram of the distribution</w:t>
      </w:r>
    </w:p>
    <w:p w14:paraId="05EB309B" w14:textId="77777777" w:rsidR="00EA0EDD" w:rsidRPr="00C32E84" w:rsidRDefault="008A659C" w:rsidP="00EA0ED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8A659C">
        <w:rPr>
          <w:rFonts w:ascii="Arial" w:hAnsi="Arial" w:cs="Arial"/>
          <w:color w:val="262626"/>
          <w:lang w:eastAsia="en-US"/>
        </w:rPr>
        <w:t xml:space="preserve">Make sure your results are similar to those shown </w:t>
      </w:r>
      <w:r w:rsidR="00C32E84" w:rsidRPr="008A659C">
        <w:rPr>
          <w:rFonts w:ascii="Arial" w:hAnsi="Arial" w:cs="Arial"/>
          <w:color w:val="262626"/>
          <w:lang w:eastAsia="en-US"/>
        </w:rPr>
        <w:t>below:</w:t>
      </w:r>
    </w:p>
    <w:p w14:paraId="2AB45ACA" w14:textId="77777777" w:rsidR="00C32E84" w:rsidRPr="008A659C" w:rsidRDefault="00C32E84" w:rsidP="00C32E84">
      <w:pPr>
        <w:pStyle w:val="ListParagraph"/>
        <w:rPr>
          <w:rFonts w:ascii="Arial" w:hAnsi="Arial" w:cs="Arial"/>
        </w:rPr>
      </w:pPr>
    </w:p>
    <w:p w14:paraId="640BBEDD" w14:textId="77777777" w:rsidR="008A659C" w:rsidRDefault="00D90675" w:rsidP="00D90675">
      <w:pPr>
        <w:spacing w:line="240" w:lineRule="auto"/>
        <w:jc w:val="center"/>
        <w:rPr>
          <w:rFonts w:ascii="Arial" w:hAnsi="Arial" w:cs="Arial"/>
          <w:color w:val="262626"/>
        </w:rPr>
      </w:pPr>
      <w:r>
        <w:rPr>
          <w:rFonts w:ascii="Arial" w:hAnsi="Arial" w:cs="Arial"/>
          <w:noProof/>
          <w:color w:val="262626"/>
          <w:lang w:val="en-US" w:eastAsia="en-US"/>
        </w:rPr>
        <w:drawing>
          <wp:inline distT="0" distB="0" distL="0" distR="0" wp14:anchorId="6F7702A5" wp14:editId="43AD6037">
            <wp:extent cx="3353012" cy="2931797"/>
            <wp:effectExtent l="0" t="0" r="0" b="0"/>
            <wp:docPr id="2" name="Picture 2" descr="HD:Users:ihoward:Desktop:Screen Shot 2015-09-22 at 3.58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:Users:ihoward:Desktop:Screen Shot 2015-09-22 at 3.58.3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291" cy="293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0911" w14:textId="77777777" w:rsidR="008A659C" w:rsidRPr="00EB5E50" w:rsidRDefault="008A659C" w:rsidP="008A659C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What can you say about the results?</w:t>
      </w:r>
    </w:p>
    <w:p w14:paraId="49B6906A" w14:textId="77777777" w:rsidR="008A659C" w:rsidRDefault="008A659C" w:rsidP="008A659C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How many samples and bin should do you need to get sensible results.</w:t>
      </w:r>
    </w:p>
    <w:p w14:paraId="7BCF1808" w14:textId="77777777" w:rsidR="00EA0EDD" w:rsidRDefault="004E5C2B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highlight w:val="yellow"/>
          <w:lang w:eastAsia="en-US"/>
        </w:rPr>
      </w:pPr>
      <w:r w:rsidRPr="00211822">
        <w:rPr>
          <w:rFonts w:ascii="Arial" w:hAnsi="Arial" w:cs="Arial"/>
          <w:color w:val="262626"/>
          <w:highlight w:val="yellow"/>
          <w:lang w:eastAsia="en-US"/>
        </w:rPr>
        <w:t xml:space="preserve">Include your commented Matlab solution code embedded in the report document </w:t>
      </w:r>
    </w:p>
    <w:p w14:paraId="52D9EFD4" w14:textId="77777777" w:rsidR="005F331E" w:rsidRPr="005F331E" w:rsidRDefault="005F331E" w:rsidP="005F331E">
      <w:pPr>
        <w:rPr>
          <w:rFonts w:ascii="Arial" w:hAnsi="Arial" w:cs="Arial"/>
          <w:color w:val="262626"/>
          <w:highlight w:val="yellow"/>
          <w:lang w:eastAsia="en-US"/>
        </w:rPr>
      </w:pPr>
    </w:p>
    <w:p w14:paraId="0DD27AD9" w14:textId="77777777" w:rsidR="00F15CAD" w:rsidRDefault="00F15CAD">
      <w:pPr>
        <w:spacing w:line="240" w:lineRule="auto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br w:type="page"/>
      </w:r>
    </w:p>
    <w:p w14:paraId="5EBFA0B6" w14:textId="77777777" w:rsidR="00EA0EDD" w:rsidRDefault="00BB31E5" w:rsidP="00BB31E5">
      <w:pPr>
        <w:ind w:left="360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lastRenderedPageBreak/>
        <w:t>2.</w:t>
      </w:r>
      <w:r w:rsidR="00D332C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 w:rsidR="00EA0EDD" w:rsidRPr="00BB31E5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The central limit theorem</w:t>
      </w:r>
    </w:p>
    <w:p w14:paraId="788543B3" w14:textId="77777777" w:rsidR="00F15CAD" w:rsidRPr="00BB31E5" w:rsidRDefault="00F15CAD" w:rsidP="00BB31E5">
      <w:pPr>
        <w:ind w:left="360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2B832536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Use the </w:t>
      </w:r>
      <w:r w:rsidRPr="000D506D">
        <w:rPr>
          <w:rFonts w:ascii="Arial" w:hAnsi="Arial" w:cs="Arial"/>
          <w:color w:val="3366FF"/>
          <w:lang w:eastAsia="en-US"/>
        </w:rPr>
        <w:t>rand</w:t>
      </w:r>
      <w:r w:rsidRPr="00EB5E50">
        <w:rPr>
          <w:rFonts w:ascii="Arial" w:hAnsi="Arial" w:cs="Arial"/>
          <w:color w:val="262626"/>
          <w:lang w:eastAsia="en-US"/>
        </w:rPr>
        <w:t xml:space="preserve"> function to generate a</w:t>
      </w:r>
      <w:r>
        <w:rPr>
          <w:rFonts w:ascii="Arial" w:hAnsi="Arial" w:cs="Arial"/>
          <w:color w:val="262626"/>
          <w:lang w:eastAsia="en-US"/>
        </w:rPr>
        <w:t>n</w:t>
      </w:r>
      <w:r w:rsidRPr="00EB5E50">
        <w:rPr>
          <w:rFonts w:ascii="Arial" w:hAnsi="Arial" w:cs="Arial"/>
          <w:color w:val="262626"/>
          <w:lang w:eastAsia="en-US"/>
        </w:rPr>
        <w:t xml:space="preserve"> nxn dimensional matrix of samples.</w:t>
      </w:r>
    </w:p>
    <w:p w14:paraId="613753C5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Select a suitable number of samples</w:t>
      </w:r>
    </w:p>
    <w:p w14:paraId="22958D87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Display the size of the array.</w:t>
      </w:r>
    </w:p>
    <w:p w14:paraId="5E63292A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Average across the 2</w:t>
      </w:r>
      <w:r w:rsidRPr="00EB5E50">
        <w:rPr>
          <w:rFonts w:ascii="Arial" w:hAnsi="Arial" w:cs="Arial"/>
          <w:color w:val="262626"/>
          <w:vertAlign w:val="superscript"/>
          <w:lang w:eastAsia="en-US"/>
        </w:rPr>
        <w:t>nd</w:t>
      </w:r>
      <w:r w:rsidRPr="00EB5E50">
        <w:rPr>
          <w:rFonts w:ascii="Arial" w:hAnsi="Arial" w:cs="Arial"/>
          <w:color w:val="262626"/>
          <w:lang w:eastAsia="en-US"/>
        </w:rPr>
        <w:t xml:space="preserve"> dimension using the Matlab mean function</w:t>
      </w:r>
    </w:p>
    <w:p w14:paraId="1D2F2825" w14:textId="77777777" w:rsidR="004755BB" w:rsidRPr="00EB5E50" w:rsidRDefault="004755BB" w:rsidP="004755BB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Plot the data dimension against </w:t>
      </w:r>
      <w:r>
        <w:rPr>
          <w:rFonts w:ascii="Arial" w:hAnsi="Arial" w:cs="Arial"/>
          <w:color w:val="262626"/>
          <w:lang w:eastAsia="en-US"/>
        </w:rPr>
        <w:t>sample number</w:t>
      </w:r>
      <w:r w:rsidRPr="00EB5E50">
        <w:rPr>
          <w:rFonts w:ascii="Arial" w:hAnsi="Arial" w:cs="Arial"/>
          <w:color w:val="262626"/>
          <w:lang w:eastAsia="en-US"/>
        </w:rPr>
        <w:t>.</w:t>
      </w:r>
    </w:p>
    <w:p w14:paraId="3523DEE5" w14:textId="77777777" w:rsidR="00EA0EDD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Use the </w:t>
      </w:r>
      <w:r w:rsidRPr="00AE5D4E">
        <w:rPr>
          <w:rFonts w:ascii="Arial" w:hAnsi="Arial" w:cs="Arial"/>
          <w:color w:val="3366FF"/>
          <w:lang w:eastAsia="en-US"/>
        </w:rPr>
        <w:t>hist</w:t>
      </w:r>
      <w:r w:rsidRPr="00EB5E50">
        <w:rPr>
          <w:rFonts w:ascii="Arial" w:hAnsi="Arial" w:cs="Arial"/>
          <w:color w:val="262626"/>
          <w:lang w:eastAsia="en-US"/>
        </w:rPr>
        <w:t xml:space="preserve"> command and plot a the distribution</w:t>
      </w:r>
    </w:p>
    <w:p w14:paraId="3C2ACDA9" w14:textId="77777777" w:rsidR="00866185" w:rsidRPr="00EB5E50" w:rsidRDefault="00866185" w:rsidP="00866185">
      <w:pPr>
        <w:pStyle w:val="ListParagraph"/>
        <w:rPr>
          <w:rFonts w:ascii="Arial" w:hAnsi="Arial" w:cs="Arial"/>
          <w:color w:val="262626"/>
          <w:lang w:eastAsia="en-US"/>
        </w:rPr>
      </w:pPr>
    </w:p>
    <w:p w14:paraId="51209766" w14:textId="77777777" w:rsidR="00EA0EDD" w:rsidRDefault="00C32E84" w:rsidP="00866185">
      <w:pPr>
        <w:pStyle w:val="ListParagraph"/>
        <w:jc w:val="center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noProof/>
          <w:color w:val="365F91" w:themeColor="accent1" w:themeShade="BF"/>
          <w:kern w:val="28"/>
          <w:sz w:val="36"/>
          <w:szCs w:val="36"/>
          <w:lang w:val="en-US" w:eastAsia="en-US"/>
        </w:rPr>
        <w:drawing>
          <wp:inline distT="0" distB="0" distL="0" distR="0" wp14:anchorId="6D50E396" wp14:editId="5337E7E1">
            <wp:extent cx="4134698" cy="3657600"/>
            <wp:effectExtent l="0" t="0" r="0" b="0"/>
            <wp:docPr id="41" name="Picture 41" descr="HD:Users:ihoward:Desktop:Screen Shot 2015-09-22 at 4.4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D:Users:ihoward:Desktop:Screen Shot 2015-09-22 at 4.43.3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9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F713" w14:textId="77777777" w:rsidR="005F331E" w:rsidRDefault="005F331E" w:rsidP="00866185">
      <w:pPr>
        <w:pStyle w:val="ListParagraph"/>
        <w:jc w:val="center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0B7F77A3" w14:textId="77777777" w:rsidR="005F331E" w:rsidRDefault="005F331E" w:rsidP="00866185">
      <w:pPr>
        <w:pStyle w:val="ListParagraph"/>
        <w:jc w:val="center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341D52A0" w14:textId="77777777" w:rsidR="00866185" w:rsidRPr="00AE5D4E" w:rsidRDefault="00866185" w:rsidP="00866185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 xml:space="preserve">What can you say about this </w:t>
      </w:r>
      <w:r w:rsidRPr="00EB5E50">
        <w:rPr>
          <w:rFonts w:ascii="Arial" w:hAnsi="Arial" w:cs="Arial"/>
          <w:color w:val="262626"/>
          <w:lang w:eastAsia="en-US"/>
        </w:rPr>
        <w:t>distribution</w:t>
      </w:r>
      <w:r>
        <w:rPr>
          <w:rFonts w:ascii="Arial" w:hAnsi="Arial" w:cs="Arial"/>
          <w:color w:val="262626"/>
          <w:lang w:eastAsia="en-US"/>
        </w:rPr>
        <w:t>?</w:t>
      </w:r>
    </w:p>
    <w:p w14:paraId="63F7969F" w14:textId="77777777" w:rsidR="00866185" w:rsidRDefault="00866185" w:rsidP="00866185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How many samples and bin do you need to get </w:t>
      </w:r>
      <w:r w:rsidR="00C32E84">
        <w:rPr>
          <w:rFonts w:ascii="Arial" w:hAnsi="Arial" w:cs="Arial"/>
          <w:color w:val="262626"/>
          <w:lang w:eastAsia="en-US"/>
        </w:rPr>
        <w:t>“</w:t>
      </w:r>
      <w:r w:rsidRPr="00EB5E50">
        <w:rPr>
          <w:rFonts w:ascii="Arial" w:hAnsi="Arial" w:cs="Arial"/>
          <w:color w:val="262626"/>
          <w:lang w:eastAsia="en-US"/>
        </w:rPr>
        <w:t>sensible</w:t>
      </w:r>
      <w:r w:rsidR="00C32E84">
        <w:rPr>
          <w:rFonts w:ascii="Arial" w:hAnsi="Arial" w:cs="Arial"/>
          <w:color w:val="262626"/>
          <w:lang w:eastAsia="en-US"/>
        </w:rPr>
        <w:t>”</w:t>
      </w:r>
      <w:r w:rsidR="00714B9B">
        <w:rPr>
          <w:rFonts w:ascii="Arial" w:hAnsi="Arial" w:cs="Arial"/>
          <w:color w:val="262626"/>
          <w:lang w:eastAsia="en-US"/>
        </w:rPr>
        <w:t xml:space="preserve"> results</w:t>
      </w:r>
    </w:p>
    <w:p w14:paraId="2C5A2B14" w14:textId="77777777" w:rsidR="004E5C2B" w:rsidRPr="00211822" w:rsidRDefault="004E5C2B" w:rsidP="004E5C2B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highlight w:val="yellow"/>
          <w:lang w:eastAsia="en-US"/>
        </w:rPr>
      </w:pPr>
      <w:r w:rsidRPr="00211822">
        <w:rPr>
          <w:rFonts w:ascii="Arial" w:hAnsi="Arial" w:cs="Arial"/>
          <w:color w:val="262626"/>
          <w:highlight w:val="yellow"/>
          <w:lang w:eastAsia="en-US"/>
        </w:rPr>
        <w:t xml:space="preserve">Include your commented Matlab solution code embedded in the report document </w:t>
      </w:r>
    </w:p>
    <w:p w14:paraId="1A336586" w14:textId="77777777" w:rsidR="00866185" w:rsidRPr="00C32E84" w:rsidRDefault="00C32E84" w:rsidP="0097191B">
      <w:pPr>
        <w:spacing w:line="240" w:lineRule="auto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br w:type="page"/>
      </w:r>
    </w:p>
    <w:p w14:paraId="40CA958E" w14:textId="77777777" w:rsidR="00EA0EDD" w:rsidRDefault="00BB31E5" w:rsidP="00BB31E5">
      <w:pPr>
        <w:ind w:left="360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lastRenderedPageBreak/>
        <w:t>3.</w:t>
      </w:r>
      <w:r w:rsidR="00D332C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 w:rsidR="00EA0EDD" w:rsidRPr="00BB31E5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Generate a normal probability distribution</w:t>
      </w:r>
    </w:p>
    <w:p w14:paraId="36D83431" w14:textId="77777777" w:rsidR="00F15CAD" w:rsidRPr="00BB31E5" w:rsidRDefault="00F15CAD" w:rsidP="00BB31E5">
      <w:pPr>
        <w:ind w:left="360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1F56F9D8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Use the </w:t>
      </w:r>
      <w:r w:rsidRPr="000D506D">
        <w:rPr>
          <w:rFonts w:ascii="Arial" w:hAnsi="Arial" w:cs="Arial"/>
          <w:color w:val="3366FF"/>
          <w:lang w:eastAsia="en-US"/>
        </w:rPr>
        <w:t>r</w:t>
      </w:r>
      <w:r>
        <w:rPr>
          <w:rFonts w:ascii="Arial" w:hAnsi="Arial" w:cs="Arial"/>
          <w:color w:val="3366FF"/>
          <w:lang w:eastAsia="en-US"/>
        </w:rPr>
        <w:t>a</w:t>
      </w:r>
      <w:r w:rsidRPr="000D506D">
        <w:rPr>
          <w:rFonts w:ascii="Arial" w:hAnsi="Arial" w:cs="Arial"/>
          <w:color w:val="3366FF"/>
          <w:lang w:eastAsia="en-US"/>
        </w:rPr>
        <w:t>nd</w:t>
      </w:r>
      <w:r w:rsidR="00D57A80">
        <w:rPr>
          <w:rFonts w:ascii="Arial" w:hAnsi="Arial" w:cs="Arial"/>
          <w:color w:val="3366FF"/>
          <w:lang w:eastAsia="en-US"/>
        </w:rPr>
        <w:t>n</w:t>
      </w:r>
      <w:r w:rsidRPr="00EB5E50">
        <w:rPr>
          <w:rFonts w:ascii="Arial" w:hAnsi="Arial" w:cs="Arial"/>
          <w:color w:val="262626"/>
          <w:lang w:eastAsia="en-US"/>
        </w:rPr>
        <w:t xml:space="preserve"> function to generate a </w:t>
      </w:r>
      <w:r>
        <w:rPr>
          <w:rFonts w:ascii="Arial" w:hAnsi="Arial" w:cs="Arial"/>
          <w:color w:val="262626"/>
          <w:lang w:eastAsia="en-US"/>
        </w:rPr>
        <w:t>1</w:t>
      </w:r>
      <w:r w:rsidRPr="00EB5E50">
        <w:rPr>
          <w:rFonts w:ascii="Arial" w:hAnsi="Arial" w:cs="Arial"/>
          <w:color w:val="262626"/>
          <w:lang w:eastAsia="en-US"/>
        </w:rPr>
        <w:t>xn dimensional matrix of samples.</w:t>
      </w:r>
    </w:p>
    <w:p w14:paraId="66BB963A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Select a suitable number of samples</w:t>
      </w:r>
    </w:p>
    <w:p w14:paraId="457F2934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Display the size of the array.</w:t>
      </w:r>
    </w:p>
    <w:p w14:paraId="3A5C8C94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Plot the data dimension against </w:t>
      </w:r>
      <w:r w:rsidR="0097191B">
        <w:rPr>
          <w:rFonts w:ascii="Arial" w:hAnsi="Arial" w:cs="Arial"/>
          <w:color w:val="262626"/>
          <w:lang w:eastAsia="en-US"/>
        </w:rPr>
        <w:t>sample number</w:t>
      </w:r>
      <w:r w:rsidRPr="00EB5E50">
        <w:rPr>
          <w:rFonts w:ascii="Arial" w:hAnsi="Arial" w:cs="Arial"/>
          <w:color w:val="262626"/>
          <w:lang w:eastAsia="en-US"/>
        </w:rPr>
        <w:t>.</w:t>
      </w:r>
    </w:p>
    <w:p w14:paraId="0B89D7B2" w14:textId="77777777" w:rsidR="00C32E84" w:rsidRDefault="00EA0EDD" w:rsidP="00C32E84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C32E84">
        <w:rPr>
          <w:rFonts w:ascii="Arial" w:hAnsi="Arial" w:cs="Arial"/>
          <w:color w:val="262626"/>
          <w:lang w:eastAsia="en-US"/>
        </w:rPr>
        <w:t>Use the hits command and plot a the distribution</w:t>
      </w:r>
    </w:p>
    <w:p w14:paraId="4224778B" w14:textId="77777777" w:rsidR="004E5C2B" w:rsidRPr="00211822" w:rsidRDefault="004E5C2B" w:rsidP="004E5C2B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highlight w:val="yellow"/>
          <w:lang w:eastAsia="en-US"/>
        </w:rPr>
      </w:pPr>
      <w:r w:rsidRPr="00211822">
        <w:rPr>
          <w:rFonts w:ascii="Arial" w:hAnsi="Arial" w:cs="Arial"/>
          <w:color w:val="262626"/>
          <w:highlight w:val="yellow"/>
          <w:lang w:eastAsia="en-US"/>
        </w:rPr>
        <w:t xml:space="preserve">Include your commented Matlab solution code embedded in the report document </w:t>
      </w:r>
    </w:p>
    <w:p w14:paraId="0C0AEBF6" w14:textId="77777777" w:rsidR="00C32E84" w:rsidRDefault="00C32E84" w:rsidP="00C32E84">
      <w:pPr>
        <w:pStyle w:val="ListParagraph"/>
        <w:rPr>
          <w:rFonts w:ascii="Arial" w:hAnsi="Arial" w:cs="Arial"/>
          <w:color w:val="262626"/>
          <w:lang w:eastAsia="en-US"/>
        </w:rPr>
      </w:pPr>
    </w:p>
    <w:p w14:paraId="1A0AF564" w14:textId="77777777" w:rsidR="00C32E84" w:rsidRDefault="00C32E84" w:rsidP="00C32E84">
      <w:pPr>
        <w:pStyle w:val="ListParagraph"/>
        <w:rPr>
          <w:rFonts w:ascii="Arial" w:hAnsi="Arial" w:cs="Arial"/>
          <w:color w:val="262626"/>
          <w:lang w:eastAsia="en-US"/>
        </w:rPr>
      </w:pPr>
    </w:p>
    <w:p w14:paraId="3174B992" w14:textId="77777777" w:rsidR="00C32E84" w:rsidRPr="00C32E84" w:rsidRDefault="00C32E84" w:rsidP="00C32E84">
      <w:pPr>
        <w:ind w:left="360"/>
        <w:jc w:val="center"/>
        <w:rPr>
          <w:rFonts w:ascii="Arial" w:hAnsi="Arial" w:cs="Arial"/>
          <w:color w:val="262626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2C77C48" wp14:editId="59F78BF4">
            <wp:extent cx="4169211" cy="3657600"/>
            <wp:effectExtent l="0" t="0" r="0" b="0"/>
            <wp:docPr id="40" name="Picture 40" descr="HD:Users:ihoward:Desktop:Screen Shot 2015-09-22 at 4.4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D:Users:ihoward:Desktop:Screen Shot 2015-09-22 at 4.40.2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F160" w14:textId="77777777" w:rsidR="00EA0EDD" w:rsidRDefault="00C32E84" w:rsidP="00F15CAD">
      <w:pPr>
        <w:spacing w:line="240" w:lineRule="auto"/>
      </w:pPr>
      <w:r>
        <w:br w:type="page"/>
      </w:r>
    </w:p>
    <w:p w14:paraId="26DBD9D3" w14:textId="77777777" w:rsidR="00EA0EDD" w:rsidRDefault="00BB31E5" w:rsidP="00F15CAD">
      <w:pPr>
        <w:ind w:left="360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lastRenderedPageBreak/>
        <w:t>4.</w:t>
      </w:r>
      <w:r w:rsidR="00D332C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 w:rsidR="00EA0EDD" w:rsidRPr="00BB31E5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Estimate normal distribution parameters</w:t>
      </w:r>
    </w:p>
    <w:p w14:paraId="5B404759" w14:textId="77777777" w:rsidR="00F15CAD" w:rsidRPr="00EB5E50" w:rsidRDefault="00F15CAD" w:rsidP="00F15CAD">
      <w:pPr>
        <w:ind w:left="360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4BFDF70D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Use the </w:t>
      </w:r>
      <w:r w:rsidRPr="000D506D">
        <w:rPr>
          <w:rFonts w:ascii="Arial" w:hAnsi="Arial" w:cs="Arial"/>
          <w:color w:val="3366FF"/>
          <w:lang w:eastAsia="en-US"/>
        </w:rPr>
        <w:t>r</w:t>
      </w:r>
      <w:r>
        <w:rPr>
          <w:rFonts w:ascii="Arial" w:hAnsi="Arial" w:cs="Arial"/>
          <w:color w:val="3366FF"/>
          <w:lang w:eastAsia="en-US"/>
        </w:rPr>
        <w:t>a</w:t>
      </w:r>
      <w:r w:rsidRPr="000D506D">
        <w:rPr>
          <w:rFonts w:ascii="Arial" w:hAnsi="Arial" w:cs="Arial"/>
          <w:color w:val="3366FF"/>
          <w:lang w:eastAsia="en-US"/>
        </w:rPr>
        <w:t>nd</w:t>
      </w:r>
      <w:r w:rsidR="00A44921">
        <w:rPr>
          <w:rFonts w:ascii="Arial" w:hAnsi="Arial" w:cs="Arial"/>
          <w:color w:val="3366FF"/>
          <w:lang w:eastAsia="en-US"/>
        </w:rPr>
        <w:t>n</w:t>
      </w:r>
      <w:r w:rsidRPr="00EB5E50">
        <w:rPr>
          <w:rFonts w:ascii="Arial" w:hAnsi="Arial" w:cs="Arial"/>
          <w:color w:val="262626"/>
          <w:lang w:eastAsia="en-US"/>
        </w:rPr>
        <w:t xml:space="preserve"> function to generate a </w:t>
      </w:r>
      <w:r>
        <w:rPr>
          <w:rFonts w:ascii="Arial" w:hAnsi="Arial" w:cs="Arial"/>
          <w:color w:val="262626"/>
          <w:lang w:eastAsia="en-US"/>
        </w:rPr>
        <w:t>1</w:t>
      </w:r>
      <w:r w:rsidRPr="00EB5E50">
        <w:rPr>
          <w:rFonts w:ascii="Arial" w:hAnsi="Arial" w:cs="Arial"/>
          <w:color w:val="262626"/>
          <w:lang w:eastAsia="en-US"/>
        </w:rPr>
        <w:t>xn dimensional matrix of samples.</w:t>
      </w:r>
    </w:p>
    <w:p w14:paraId="68FB7FC4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Select a suitable number of samples</w:t>
      </w:r>
    </w:p>
    <w:p w14:paraId="13617E70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Display the size of the array.</w:t>
      </w:r>
    </w:p>
    <w:p w14:paraId="1E3C484F" w14:textId="77777777" w:rsidR="00EA0EDD" w:rsidRPr="00EB5E50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Estimate the mean and variance of the data</w:t>
      </w:r>
    </w:p>
    <w:p w14:paraId="09AECC54" w14:textId="77777777" w:rsidR="00EA0EDD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Plot the estimated Gaussian distribution onto a histogram</w:t>
      </w:r>
    </w:p>
    <w:p w14:paraId="11E16CE3" w14:textId="77777777" w:rsidR="00EA0EDD" w:rsidRDefault="00EA0EDD" w:rsidP="00EA0ED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Note you will need to scale the data appropriately and use the same sampling points</w:t>
      </w:r>
    </w:p>
    <w:p w14:paraId="101B070D" w14:textId="77777777" w:rsidR="004E5C2B" w:rsidRPr="00211822" w:rsidRDefault="004E5C2B" w:rsidP="004E5C2B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highlight w:val="yellow"/>
          <w:lang w:eastAsia="en-US"/>
        </w:rPr>
      </w:pPr>
      <w:r w:rsidRPr="00211822">
        <w:rPr>
          <w:rFonts w:ascii="Arial" w:hAnsi="Arial" w:cs="Arial"/>
          <w:color w:val="262626"/>
          <w:highlight w:val="yellow"/>
          <w:lang w:eastAsia="en-US"/>
        </w:rPr>
        <w:t xml:space="preserve">Include your commented Matlab solution code embedded in the report document </w:t>
      </w:r>
    </w:p>
    <w:p w14:paraId="77EA353E" w14:textId="77777777" w:rsidR="004A1CEE" w:rsidRPr="00EB5E50" w:rsidRDefault="004A1CEE" w:rsidP="0097191B">
      <w:pPr>
        <w:pStyle w:val="ListParagraph"/>
        <w:rPr>
          <w:rFonts w:ascii="Arial" w:hAnsi="Arial" w:cs="Arial"/>
          <w:color w:val="262626"/>
          <w:lang w:eastAsia="en-US"/>
        </w:rPr>
      </w:pPr>
    </w:p>
    <w:p w14:paraId="6F097C37" w14:textId="77777777" w:rsidR="00BB01AA" w:rsidRDefault="004A1CEE" w:rsidP="004A1CEE">
      <w:pPr>
        <w:jc w:val="center"/>
        <w:rPr>
          <w:rFonts w:ascii="Arial" w:hAnsi="Arial" w:cs="Arial"/>
          <w:color w:val="262626"/>
          <w:lang w:val="en-US" w:eastAsia="en-US"/>
        </w:rPr>
      </w:pPr>
      <w:r>
        <w:rPr>
          <w:rFonts w:ascii="Arial" w:hAnsi="Arial" w:cs="Arial"/>
          <w:noProof/>
          <w:color w:val="262626"/>
          <w:lang w:val="en-US" w:eastAsia="en-US"/>
        </w:rPr>
        <w:drawing>
          <wp:inline distT="0" distB="0" distL="0" distR="0" wp14:anchorId="08C0F985" wp14:editId="6E3109AD">
            <wp:extent cx="4147884" cy="3657600"/>
            <wp:effectExtent l="0" t="0" r="0" b="0"/>
            <wp:docPr id="39" name="Picture 39" descr="HD:Users:ihoward:Desktop:Screen Shot 2015-09-22 at 4.3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D:Users:ihoward:Desktop:Screen Shot 2015-09-22 at 4.37.27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8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2B03" w14:textId="77777777" w:rsidR="0097191B" w:rsidRDefault="0097191B" w:rsidP="004A1CEE">
      <w:pPr>
        <w:jc w:val="center"/>
        <w:rPr>
          <w:rFonts w:ascii="Arial" w:hAnsi="Arial" w:cs="Arial"/>
          <w:color w:val="262626"/>
          <w:lang w:val="en-US" w:eastAsia="en-US"/>
        </w:rPr>
      </w:pPr>
      <w:r>
        <w:rPr>
          <w:rFonts w:ascii="Arial" w:hAnsi="Arial" w:cs="Arial"/>
          <w:color w:val="262626"/>
          <w:lang w:val="en-US" w:eastAsia="en-US"/>
        </w:rPr>
        <w:t>\</w:t>
      </w:r>
    </w:p>
    <w:p w14:paraId="4751F49F" w14:textId="77777777" w:rsidR="0097191B" w:rsidRDefault="0097191B">
      <w:pPr>
        <w:spacing w:line="240" w:lineRule="auto"/>
        <w:rPr>
          <w:rFonts w:ascii="Arial" w:hAnsi="Arial" w:cs="Arial"/>
          <w:color w:val="262626"/>
          <w:lang w:val="en-US" w:eastAsia="en-US"/>
        </w:rPr>
      </w:pPr>
      <w:r>
        <w:rPr>
          <w:rFonts w:ascii="Arial" w:hAnsi="Arial" w:cs="Arial"/>
          <w:color w:val="262626"/>
          <w:lang w:val="en-US" w:eastAsia="en-US"/>
        </w:rPr>
        <w:br w:type="page"/>
      </w:r>
    </w:p>
    <w:p w14:paraId="2E224C22" w14:textId="77777777" w:rsidR="007C4AF6" w:rsidRDefault="007C4AF6" w:rsidP="007C4AF6">
      <w:pPr>
        <w:ind w:left="360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lastRenderedPageBreak/>
        <w:t xml:space="preserve">5. </w:t>
      </w:r>
      <w:r w:rsidRPr="00BB31E5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Generate a default 2D distribution</w:t>
      </w:r>
    </w:p>
    <w:p w14:paraId="74CF7C0E" w14:textId="77777777" w:rsidR="00F15CAD" w:rsidRPr="00BB31E5" w:rsidRDefault="00F15CAD" w:rsidP="007C4AF6">
      <w:pPr>
        <w:ind w:left="360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56D71EC5" w14:textId="77777777" w:rsidR="007C4AF6" w:rsidRDefault="007C4AF6" w:rsidP="007C4AF6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Use the </w:t>
      </w:r>
      <w:r w:rsidRPr="000D506D">
        <w:rPr>
          <w:rFonts w:ascii="Arial" w:hAnsi="Arial" w:cs="Arial"/>
          <w:color w:val="3366FF"/>
          <w:lang w:eastAsia="en-US"/>
        </w:rPr>
        <w:t>r</w:t>
      </w:r>
      <w:r>
        <w:rPr>
          <w:rFonts w:ascii="Arial" w:hAnsi="Arial" w:cs="Arial"/>
          <w:color w:val="3366FF"/>
          <w:lang w:eastAsia="en-US"/>
        </w:rPr>
        <w:t>a</w:t>
      </w:r>
      <w:r w:rsidRPr="000D506D">
        <w:rPr>
          <w:rFonts w:ascii="Arial" w:hAnsi="Arial" w:cs="Arial"/>
          <w:color w:val="3366FF"/>
          <w:lang w:eastAsia="en-US"/>
        </w:rPr>
        <w:t>nd</w:t>
      </w:r>
      <w:r>
        <w:rPr>
          <w:rFonts w:ascii="Arial" w:hAnsi="Arial" w:cs="Arial"/>
          <w:color w:val="3366FF"/>
          <w:lang w:eastAsia="en-US"/>
        </w:rPr>
        <w:t>n</w:t>
      </w:r>
      <w:r w:rsidRPr="00EB5E50">
        <w:rPr>
          <w:rFonts w:ascii="Arial" w:hAnsi="Arial" w:cs="Arial"/>
          <w:color w:val="262626"/>
          <w:lang w:eastAsia="en-US"/>
        </w:rPr>
        <w:t xml:space="preserve"> function to generate a </w:t>
      </w:r>
      <w:r>
        <w:rPr>
          <w:rFonts w:ascii="Arial" w:hAnsi="Arial" w:cs="Arial"/>
          <w:color w:val="262626"/>
          <w:lang w:eastAsia="en-US"/>
        </w:rPr>
        <w:t>2</w:t>
      </w:r>
      <w:r w:rsidRPr="00EB5E50">
        <w:rPr>
          <w:rFonts w:ascii="Arial" w:hAnsi="Arial" w:cs="Arial"/>
          <w:color w:val="262626"/>
          <w:lang w:eastAsia="en-US"/>
        </w:rPr>
        <w:t>x</w:t>
      </w:r>
      <w:r>
        <w:rPr>
          <w:rFonts w:ascii="Arial" w:hAnsi="Arial" w:cs="Arial"/>
          <w:color w:val="262626"/>
          <w:lang w:eastAsia="en-US"/>
        </w:rPr>
        <w:t>n dimensional matrix of normally distributed samples with a standard deviation of 1 and mean of zero</w:t>
      </w:r>
      <w:r w:rsidR="00F15CAD">
        <w:rPr>
          <w:rFonts w:ascii="Arial" w:hAnsi="Arial" w:cs="Arial"/>
          <w:color w:val="262626"/>
          <w:lang w:eastAsia="en-US"/>
        </w:rPr>
        <w:t xml:space="preserve"> and complete independence between its two dimensions</w:t>
      </w:r>
    </w:p>
    <w:p w14:paraId="15C444CF" w14:textId="77777777" w:rsidR="007C4AF6" w:rsidRPr="00EB5E50" w:rsidRDefault="007C4AF6" w:rsidP="007C4AF6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Select a suitable number of samples</w:t>
      </w:r>
    </w:p>
    <w:p w14:paraId="2590797D" w14:textId="77777777" w:rsidR="007C4AF6" w:rsidRPr="00EB5E50" w:rsidRDefault="007C4AF6" w:rsidP="007C4AF6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Display the size of the array.</w:t>
      </w:r>
    </w:p>
    <w:p w14:paraId="32918468" w14:textId="77777777" w:rsidR="007C4AF6" w:rsidRDefault="007C4AF6" w:rsidP="007C4AF6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>Plot the data dimension against each other</w:t>
      </w:r>
      <w:r>
        <w:rPr>
          <w:rFonts w:ascii="Arial" w:hAnsi="Arial" w:cs="Arial"/>
          <w:color w:val="262626"/>
          <w:lang w:eastAsia="en-US"/>
        </w:rPr>
        <w:t xml:space="preserve"> to get a 2D scatter plot</w:t>
      </w:r>
      <w:r w:rsidRPr="00EB5E50">
        <w:rPr>
          <w:rFonts w:ascii="Arial" w:hAnsi="Arial" w:cs="Arial"/>
          <w:color w:val="262626"/>
          <w:lang w:eastAsia="en-US"/>
        </w:rPr>
        <w:t>.</w:t>
      </w:r>
    </w:p>
    <w:p w14:paraId="13915503" w14:textId="77777777" w:rsidR="007C4AF6" w:rsidRDefault="007C4AF6" w:rsidP="007C4AF6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What can you say about this distribution?</w:t>
      </w:r>
    </w:p>
    <w:p w14:paraId="497715A7" w14:textId="77777777" w:rsidR="007C4AF6" w:rsidRPr="00211822" w:rsidRDefault="007C4AF6" w:rsidP="007C4AF6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highlight w:val="yellow"/>
          <w:lang w:eastAsia="en-US"/>
        </w:rPr>
      </w:pPr>
      <w:r w:rsidRPr="00211822">
        <w:rPr>
          <w:rFonts w:ascii="Arial" w:hAnsi="Arial" w:cs="Arial"/>
          <w:color w:val="262626"/>
          <w:highlight w:val="yellow"/>
          <w:lang w:eastAsia="en-US"/>
        </w:rPr>
        <w:t xml:space="preserve">Include your commented Matlab solution code embedded in the report document </w:t>
      </w:r>
    </w:p>
    <w:p w14:paraId="78867F08" w14:textId="77777777" w:rsidR="007C4AF6" w:rsidRPr="00EB5E50" w:rsidRDefault="007C4AF6" w:rsidP="007C4AF6">
      <w:pPr>
        <w:pStyle w:val="ListParagraph"/>
        <w:rPr>
          <w:rFonts w:ascii="Arial" w:hAnsi="Arial" w:cs="Arial"/>
          <w:color w:val="262626"/>
          <w:lang w:eastAsia="en-US"/>
        </w:rPr>
      </w:pPr>
    </w:p>
    <w:p w14:paraId="5AC44E2A" w14:textId="77777777" w:rsidR="007C4AF6" w:rsidRPr="00EB5E50" w:rsidRDefault="007C4AF6" w:rsidP="007C4AF6">
      <w:pPr>
        <w:pStyle w:val="ListParagraph"/>
        <w:rPr>
          <w:rFonts w:ascii="Arial" w:hAnsi="Arial" w:cs="Arial"/>
          <w:color w:val="262626"/>
          <w:lang w:eastAsia="en-US"/>
        </w:rPr>
      </w:pPr>
    </w:p>
    <w:p w14:paraId="37F78FA1" w14:textId="77777777" w:rsidR="007C4AF6" w:rsidRDefault="007C4AF6" w:rsidP="007C4AF6">
      <w:pPr>
        <w:jc w:val="center"/>
        <w:rPr>
          <w:rFonts w:ascii="Arial" w:hAnsi="Arial" w:cs="Arial"/>
          <w:color w:val="262626"/>
          <w:lang w:val="en-US" w:eastAsia="en-US"/>
        </w:rPr>
      </w:pPr>
      <w:r>
        <w:rPr>
          <w:rFonts w:ascii="Arial" w:hAnsi="Arial" w:cs="Arial"/>
          <w:noProof/>
          <w:color w:val="262626"/>
          <w:lang w:val="en-US" w:eastAsia="en-US"/>
        </w:rPr>
        <w:drawing>
          <wp:inline distT="0" distB="0" distL="0" distR="0" wp14:anchorId="6A4D320C" wp14:editId="2E85EE79">
            <wp:extent cx="3276600" cy="3403600"/>
            <wp:effectExtent l="0" t="0" r="0" b="0"/>
            <wp:docPr id="1" name="Picture 1" descr="HD:Users:ihoward:Desktop:Screen Shot 2015-09-22 at 5.1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Users:ihoward:Desktop:Screen Shot 2015-09-22 at 5.10.0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DC52" w14:textId="77777777" w:rsidR="007C4AF6" w:rsidRDefault="007C4AF6" w:rsidP="007C4AF6">
      <w:pPr>
        <w:jc w:val="center"/>
        <w:rPr>
          <w:rFonts w:ascii="Arial" w:hAnsi="Arial" w:cs="Arial"/>
          <w:color w:val="262626"/>
          <w:lang w:val="en-US" w:eastAsia="en-US"/>
        </w:rPr>
      </w:pPr>
    </w:p>
    <w:p w14:paraId="5909FE8B" w14:textId="77777777" w:rsidR="0097191B" w:rsidRPr="00BB01AA" w:rsidRDefault="0097191B" w:rsidP="007C4AF6">
      <w:pPr>
        <w:ind w:left="360"/>
        <w:rPr>
          <w:rFonts w:ascii="Arial" w:hAnsi="Arial" w:cs="Arial"/>
          <w:color w:val="262626"/>
          <w:lang w:val="en-US" w:eastAsia="en-US"/>
        </w:rPr>
      </w:pPr>
    </w:p>
    <w:sectPr w:rsidR="0097191B" w:rsidRPr="00BB01AA" w:rsidSect="00BD48F8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EBE7F" w14:textId="77777777" w:rsidR="007C4AF6" w:rsidRDefault="007C4AF6">
      <w:r>
        <w:separator/>
      </w:r>
    </w:p>
  </w:endnote>
  <w:endnote w:type="continuationSeparator" w:id="0">
    <w:p w14:paraId="1DAD4D91" w14:textId="77777777" w:rsidR="007C4AF6" w:rsidRDefault="007C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FDD97" w14:textId="77777777" w:rsidR="007C4AF6" w:rsidRDefault="007C4AF6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94C306" w14:textId="77777777" w:rsidR="007C4AF6" w:rsidRDefault="007C4A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0E49D" w14:textId="77777777" w:rsidR="007C4AF6" w:rsidRPr="004D6206" w:rsidRDefault="007C4AF6" w:rsidP="001724F9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A2F97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A2F97">
      <w:rPr>
        <w:noProof/>
      </w:rPr>
      <w:t>6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C5D14" w14:textId="77777777" w:rsidR="007C4AF6" w:rsidRDefault="007C4AF6" w:rsidP="008D3386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A2F97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A51F3" w14:textId="77777777" w:rsidR="007C4AF6" w:rsidRDefault="007C4AF6">
      <w:r>
        <w:separator/>
      </w:r>
    </w:p>
  </w:footnote>
  <w:footnote w:type="continuationSeparator" w:id="0">
    <w:p w14:paraId="7BE9B683" w14:textId="77777777" w:rsidR="007C4AF6" w:rsidRDefault="007C4A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380AA" w14:textId="77777777" w:rsidR="007C4AF6" w:rsidRPr="000F34D7" w:rsidRDefault="007C4AF6" w:rsidP="00BD48F8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AINT351</w:t>
    </w:r>
    <w:r w:rsidRPr="000F34D7">
      <w:rPr>
        <w:rFonts w:cs="MV Boli"/>
        <w:sz w:val="32"/>
        <w:szCs w:val="32"/>
      </w:rPr>
      <w:t xml:space="preserve"> </w:t>
    </w:r>
    <w:r>
      <w:rPr>
        <w:rFonts w:cs="MV Boli"/>
        <w:sz w:val="32"/>
        <w:szCs w:val="32"/>
      </w:rPr>
      <w:t>Machine Learning 2016</w:t>
    </w:r>
  </w:p>
  <w:p w14:paraId="23BBDC71" w14:textId="77777777" w:rsidR="007C4AF6" w:rsidRDefault="007C4AF6" w:rsidP="00BD48F8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P</w:t>
    </w:r>
    <w:r w:rsidRPr="000F34D7">
      <w:rPr>
        <w:rFonts w:cs="MV Boli"/>
        <w:sz w:val="32"/>
        <w:szCs w:val="32"/>
      </w:rPr>
      <w:t xml:space="preserve"> </w:t>
    </w:r>
    <w:r>
      <w:rPr>
        <w:rFonts w:cs="MV Boli"/>
        <w:sz w:val="32"/>
        <w:szCs w:val="32"/>
      </w:rPr>
      <w:t>1.1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1D and 2D distributions</w:t>
    </w:r>
  </w:p>
  <w:p w14:paraId="790496FE" w14:textId="77777777" w:rsidR="007C4AF6" w:rsidRDefault="007C4AF6" w:rsidP="00BD48F8">
    <w:pPr>
      <w:pStyle w:val="Header"/>
      <w:tabs>
        <w:tab w:val="clear" w:pos="4153"/>
        <w:tab w:val="clear" w:pos="8306"/>
        <w:tab w:val="left" w:pos="547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D1EB2" w14:textId="77777777" w:rsidR="007C4AF6" w:rsidRPr="000F34D7" w:rsidRDefault="007C4AF6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>R</w:t>
    </w:r>
    <w:r>
      <w:rPr>
        <w:rFonts w:cs="MV Boli"/>
        <w:sz w:val="32"/>
        <w:szCs w:val="32"/>
      </w:rPr>
      <w:t>OCO221</w:t>
    </w:r>
    <w:r w:rsidRPr="000F34D7">
      <w:rPr>
        <w:rFonts w:cs="MV Boli"/>
        <w:sz w:val="32"/>
        <w:szCs w:val="32"/>
      </w:rPr>
      <w:t xml:space="preserve"> Motor Control</w:t>
    </w:r>
    <w:r>
      <w:rPr>
        <w:rFonts w:cs="MV Boli"/>
        <w:sz w:val="32"/>
        <w:szCs w:val="32"/>
      </w:rPr>
      <w:t xml:space="preserve"> 201</w:t>
    </w:r>
    <w:r w:rsidRPr="000F34D7">
      <w:rPr>
        <w:rFonts w:cs="MV Boli"/>
        <w:sz w:val="32"/>
        <w:szCs w:val="32"/>
      </w:rPr>
      <w:t>5</w:t>
    </w:r>
  </w:p>
  <w:p w14:paraId="042F7EA4" w14:textId="77777777" w:rsidR="007C4AF6" w:rsidRDefault="007C4AF6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 xml:space="preserve">Practical </w:t>
    </w:r>
    <w:r>
      <w:rPr>
        <w:rFonts w:cs="MV Boli"/>
        <w:sz w:val="32"/>
        <w:szCs w:val="32"/>
      </w:rPr>
      <w:t>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Incremental encoder</w:t>
    </w:r>
  </w:p>
  <w:p w14:paraId="2D1A0351" w14:textId="77777777" w:rsidR="007C4AF6" w:rsidRPr="00BD48F8" w:rsidRDefault="007C4AF6" w:rsidP="00BD48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35pt;height:9.35pt" o:bullet="t">
        <v:imagedata r:id="rId1" o:title="BD14870_"/>
      </v:shape>
    </w:pict>
  </w:numPicBullet>
  <w:numPicBullet w:numPicBulletId="1">
    <w:pict>
      <v:shape id="_x0000_i1029" type="#_x0000_t75" style="width:10pt;height:10pt" o:bullet="t">
        <v:imagedata r:id="rId2" o:title="BD21294_"/>
      </v:shape>
    </w:pict>
  </w:numPicBullet>
  <w:abstractNum w:abstractNumId="0">
    <w:nsid w:val="FFFFFF7C"/>
    <w:multiLevelType w:val="singleLevel"/>
    <w:tmpl w:val="6AA6DEC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48E9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B280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18F7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E6B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C17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384E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74BC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045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4E0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00320F"/>
    <w:multiLevelType w:val="hybridMultilevel"/>
    <w:tmpl w:val="7206C816"/>
    <w:lvl w:ilvl="0" w:tplc="6E52CF70">
      <w:start w:val="1"/>
      <w:numFmt w:val="bullet"/>
      <w:pStyle w:val="Bullets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D32A90"/>
    <w:multiLevelType w:val="hybridMultilevel"/>
    <w:tmpl w:val="B014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51484"/>
    <w:multiLevelType w:val="hybridMultilevel"/>
    <w:tmpl w:val="E25445DA"/>
    <w:lvl w:ilvl="0" w:tplc="F9E8C28A">
      <w:start w:val="1"/>
      <w:numFmt w:val="bullet"/>
      <w:pStyle w:val="Instruction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4E25BA"/>
    <w:multiLevelType w:val="hybridMultilevel"/>
    <w:tmpl w:val="084C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DA18AC"/>
    <w:multiLevelType w:val="hybridMultilevel"/>
    <w:tmpl w:val="861A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71E19"/>
    <w:multiLevelType w:val="hybridMultilevel"/>
    <w:tmpl w:val="66AE97FA"/>
    <w:lvl w:ilvl="0" w:tplc="8A125FF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1"/>
  </w:num>
  <w:num w:numId="15">
    <w:abstractNumId w:val="13"/>
  </w:num>
  <w:num w:numId="1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284"/>
  <w:noPunctuationKerning/>
  <w:characterSpacingControl w:val="doNotCompress"/>
  <w:hdrShapeDefaults>
    <o:shapedefaults v:ext="edit" spidmax="2050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DA5"/>
    <w:rsid w:val="00013A29"/>
    <w:rsid w:val="000171E6"/>
    <w:rsid w:val="00021120"/>
    <w:rsid w:val="00023328"/>
    <w:rsid w:val="00026940"/>
    <w:rsid w:val="0002715D"/>
    <w:rsid w:val="00027ADA"/>
    <w:rsid w:val="00031192"/>
    <w:rsid w:val="00032A29"/>
    <w:rsid w:val="0004307E"/>
    <w:rsid w:val="00043EF2"/>
    <w:rsid w:val="00047873"/>
    <w:rsid w:val="0005149B"/>
    <w:rsid w:val="00053794"/>
    <w:rsid w:val="00070CB7"/>
    <w:rsid w:val="00072436"/>
    <w:rsid w:val="0007258F"/>
    <w:rsid w:val="000729E4"/>
    <w:rsid w:val="00073B7D"/>
    <w:rsid w:val="00087421"/>
    <w:rsid w:val="00087F49"/>
    <w:rsid w:val="00090A63"/>
    <w:rsid w:val="00092290"/>
    <w:rsid w:val="00095543"/>
    <w:rsid w:val="000A41F4"/>
    <w:rsid w:val="000A725B"/>
    <w:rsid w:val="000A74F8"/>
    <w:rsid w:val="000B1DA7"/>
    <w:rsid w:val="000B742C"/>
    <w:rsid w:val="000C144D"/>
    <w:rsid w:val="000C191D"/>
    <w:rsid w:val="000C3F0E"/>
    <w:rsid w:val="000D1257"/>
    <w:rsid w:val="000D1A25"/>
    <w:rsid w:val="000D2075"/>
    <w:rsid w:val="000D4106"/>
    <w:rsid w:val="000D5086"/>
    <w:rsid w:val="000D65A7"/>
    <w:rsid w:val="000D7B05"/>
    <w:rsid w:val="000E264C"/>
    <w:rsid w:val="000E3A9D"/>
    <w:rsid w:val="000F30FC"/>
    <w:rsid w:val="000F34D7"/>
    <w:rsid w:val="000F41D9"/>
    <w:rsid w:val="000F7E77"/>
    <w:rsid w:val="00110083"/>
    <w:rsid w:val="001210F3"/>
    <w:rsid w:val="00121A2E"/>
    <w:rsid w:val="0012418C"/>
    <w:rsid w:val="0012430A"/>
    <w:rsid w:val="00131CBB"/>
    <w:rsid w:val="00133016"/>
    <w:rsid w:val="0013731F"/>
    <w:rsid w:val="00142725"/>
    <w:rsid w:val="00150E46"/>
    <w:rsid w:val="0015236D"/>
    <w:rsid w:val="00152B35"/>
    <w:rsid w:val="00153438"/>
    <w:rsid w:val="00154B0E"/>
    <w:rsid w:val="0016634D"/>
    <w:rsid w:val="001724F9"/>
    <w:rsid w:val="00175D29"/>
    <w:rsid w:val="00180E87"/>
    <w:rsid w:val="001846E3"/>
    <w:rsid w:val="001873DD"/>
    <w:rsid w:val="00191898"/>
    <w:rsid w:val="001927B1"/>
    <w:rsid w:val="00194A82"/>
    <w:rsid w:val="001B01A0"/>
    <w:rsid w:val="001B2B06"/>
    <w:rsid w:val="001B41FE"/>
    <w:rsid w:val="001C29C6"/>
    <w:rsid w:val="001C2CE5"/>
    <w:rsid w:val="001C7348"/>
    <w:rsid w:val="001C76F7"/>
    <w:rsid w:val="001D071A"/>
    <w:rsid w:val="001D3AC7"/>
    <w:rsid w:val="001D725C"/>
    <w:rsid w:val="001E577F"/>
    <w:rsid w:val="001E5A69"/>
    <w:rsid w:val="00204C52"/>
    <w:rsid w:val="00210FCE"/>
    <w:rsid w:val="00211822"/>
    <w:rsid w:val="00213439"/>
    <w:rsid w:val="00216045"/>
    <w:rsid w:val="0021622F"/>
    <w:rsid w:val="00226D8A"/>
    <w:rsid w:val="0025164A"/>
    <w:rsid w:val="0025767B"/>
    <w:rsid w:val="00262865"/>
    <w:rsid w:val="002666A4"/>
    <w:rsid w:val="0027005F"/>
    <w:rsid w:val="0027010A"/>
    <w:rsid w:val="00277924"/>
    <w:rsid w:val="00280182"/>
    <w:rsid w:val="0028303F"/>
    <w:rsid w:val="00287692"/>
    <w:rsid w:val="002A7853"/>
    <w:rsid w:val="002B462F"/>
    <w:rsid w:val="002D389D"/>
    <w:rsid w:val="002D3DA3"/>
    <w:rsid w:val="002D6963"/>
    <w:rsid w:val="002E031E"/>
    <w:rsid w:val="002E1610"/>
    <w:rsid w:val="002E5C64"/>
    <w:rsid w:val="00302158"/>
    <w:rsid w:val="00310644"/>
    <w:rsid w:val="0032211F"/>
    <w:rsid w:val="00322120"/>
    <w:rsid w:val="003265B5"/>
    <w:rsid w:val="00330765"/>
    <w:rsid w:val="00332226"/>
    <w:rsid w:val="00335269"/>
    <w:rsid w:val="00350CE8"/>
    <w:rsid w:val="00356CED"/>
    <w:rsid w:val="00360368"/>
    <w:rsid w:val="003678D4"/>
    <w:rsid w:val="00373D13"/>
    <w:rsid w:val="00382454"/>
    <w:rsid w:val="003920FF"/>
    <w:rsid w:val="00394C8D"/>
    <w:rsid w:val="003A3CF2"/>
    <w:rsid w:val="003C1736"/>
    <w:rsid w:val="003C1C3A"/>
    <w:rsid w:val="003C3052"/>
    <w:rsid w:val="003C3E91"/>
    <w:rsid w:val="003C4BEC"/>
    <w:rsid w:val="003C5B23"/>
    <w:rsid w:val="003D2E17"/>
    <w:rsid w:val="003D5526"/>
    <w:rsid w:val="003E4C97"/>
    <w:rsid w:val="003F0B37"/>
    <w:rsid w:val="003F17FD"/>
    <w:rsid w:val="003F5999"/>
    <w:rsid w:val="00405986"/>
    <w:rsid w:val="00405BB2"/>
    <w:rsid w:val="0040676A"/>
    <w:rsid w:val="00407ED0"/>
    <w:rsid w:val="004204D2"/>
    <w:rsid w:val="00425C35"/>
    <w:rsid w:val="00426D67"/>
    <w:rsid w:val="00432565"/>
    <w:rsid w:val="00433689"/>
    <w:rsid w:val="00436179"/>
    <w:rsid w:val="00437AFC"/>
    <w:rsid w:val="00441056"/>
    <w:rsid w:val="00455901"/>
    <w:rsid w:val="004571C4"/>
    <w:rsid w:val="00474540"/>
    <w:rsid w:val="004755BB"/>
    <w:rsid w:val="004864ED"/>
    <w:rsid w:val="00496583"/>
    <w:rsid w:val="00496708"/>
    <w:rsid w:val="00496CD6"/>
    <w:rsid w:val="00497290"/>
    <w:rsid w:val="004A069D"/>
    <w:rsid w:val="004A1CEE"/>
    <w:rsid w:val="004A1DB4"/>
    <w:rsid w:val="004A2FA4"/>
    <w:rsid w:val="004B0241"/>
    <w:rsid w:val="004C7674"/>
    <w:rsid w:val="004D3E92"/>
    <w:rsid w:val="004D58CE"/>
    <w:rsid w:val="004D6206"/>
    <w:rsid w:val="004D77CA"/>
    <w:rsid w:val="004E1404"/>
    <w:rsid w:val="004E39D3"/>
    <w:rsid w:val="004E5C2B"/>
    <w:rsid w:val="004F7803"/>
    <w:rsid w:val="005142E5"/>
    <w:rsid w:val="00525B56"/>
    <w:rsid w:val="00527100"/>
    <w:rsid w:val="00532BA4"/>
    <w:rsid w:val="0053603C"/>
    <w:rsid w:val="005435EC"/>
    <w:rsid w:val="00543E39"/>
    <w:rsid w:val="005457F1"/>
    <w:rsid w:val="005472CD"/>
    <w:rsid w:val="005533B0"/>
    <w:rsid w:val="0055424A"/>
    <w:rsid w:val="005554AA"/>
    <w:rsid w:val="00556159"/>
    <w:rsid w:val="00565E99"/>
    <w:rsid w:val="00571E81"/>
    <w:rsid w:val="00585AFE"/>
    <w:rsid w:val="0058797F"/>
    <w:rsid w:val="005A111A"/>
    <w:rsid w:val="005A23C6"/>
    <w:rsid w:val="005B0799"/>
    <w:rsid w:val="005B2F33"/>
    <w:rsid w:val="005B480C"/>
    <w:rsid w:val="005C7F4A"/>
    <w:rsid w:val="005D100F"/>
    <w:rsid w:val="005E48FB"/>
    <w:rsid w:val="005E51BC"/>
    <w:rsid w:val="005F331E"/>
    <w:rsid w:val="005F40AF"/>
    <w:rsid w:val="005F53AA"/>
    <w:rsid w:val="005F568D"/>
    <w:rsid w:val="005F7E73"/>
    <w:rsid w:val="00605232"/>
    <w:rsid w:val="00607421"/>
    <w:rsid w:val="00624443"/>
    <w:rsid w:val="00625EE1"/>
    <w:rsid w:val="0063431A"/>
    <w:rsid w:val="00635641"/>
    <w:rsid w:val="00635B24"/>
    <w:rsid w:val="006427BE"/>
    <w:rsid w:val="0065090A"/>
    <w:rsid w:val="00652CF4"/>
    <w:rsid w:val="00660622"/>
    <w:rsid w:val="00663EF3"/>
    <w:rsid w:val="00671477"/>
    <w:rsid w:val="006721CB"/>
    <w:rsid w:val="00673860"/>
    <w:rsid w:val="00681528"/>
    <w:rsid w:val="00686FA9"/>
    <w:rsid w:val="00687AC5"/>
    <w:rsid w:val="006913C1"/>
    <w:rsid w:val="006A26DB"/>
    <w:rsid w:val="006A3D5B"/>
    <w:rsid w:val="006B5667"/>
    <w:rsid w:val="006B5871"/>
    <w:rsid w:val="006C0355"/>
    <w:rsid w:val="006C1140"/>
    <w:rsid w:val="006C5A3E"/>
    <w:rsid w:val="006C6D63"/>
    <w:rsid w:val="006C77AB"/>
    <w:rsid w:val="006D67C2"/>
    <w:rsid w:val="006D713F"/>
    <w:rsid w:val="006E4C6B"/>
    <w:rsid w:val="006E6151"/>
    <w:rsid w:val="006F564A"/>
    <w:rsid w:val="007038C7"/>
    <w:rsid w:val="0070553E"/>
    <w:rsid w:val="0070729E"/>
    <w:rsid w:val="00714B9B"/>
    <w:rsid w:val="00716D35"/>
    <w:rsid w:val="00717756"/>
    <w:rsid w:val="00722F90"/>
    <w:rsid w:val="00726037"/>
    <w:rsid w:val="00742D6A"/>
    <w:rsid w:val="0074556E"/>
    <w:rsid w:val="00747B63"/>
    <w:rsid w:val="0075158D"/>
    <w:rsid w:val="00755C81"/>
    <w:rsid w:val="00760EA6"/>
    <w:rsid w:val="00774D50"/>
    <w:rsid w:val="00777E53"/>
    <w:rsid w:val="00780A8B"/>
    <w:rsid w:val="00792AE8"/>
    <w:rsid w:val="007957D7"/>
    <w:rsid w:val="00796882"/>
    <w:rsid w:val="00797436"/>
    <w:rsid w:val="007A3DA5"/>
    <w:rsid w:val="007B3B16"/>
    <w:rsid w:val="007B7E3A"/>
    <w:rsid w:val="007C2D4C"/>
    <w:rsid w:val="007C4AF6"/>
    <w:rsid w:val="007D3C39"/>
    <w:rsid w:val="007D3EEF"/>
    <w:rsid w:val="007E225C"/>
    <w:rsid w:val="007E3073"/>
    <w:rsid w:val="007E5957"/>
    <w:rsid w:val="007F7B69"/>
    <w:rsid w:val="00801C61"/>
    <w:rsid w:val="00801DAA"/>
    <w:rsid w:val="00802878"/>
    <w:rsid w:val="008145DF"/>
    <w:rsid w:val="00814D92"/>
    <w:rsid w:val="00820DB3"/>
    <w:rsid w:val="00822524"/>
    <w:rsid w:val="00831E3E"/>
    <w:rsid w:val="00833D41"/>
    <w:rsid w:val="00835B11"/>
    <w:rsid w:val="00840CC2"/>
    <w:rsid w:val="00841A5D"/>
    <w:rsid w:val="008507D3"/>
    <w:rsid w:val="00852913"/>
    <w:rsid w:val="008535A2"/>
    <w:rsid w:val="00854483"/>
    <w:rsid w:val="00857944"/>
    <w:rsid w:val="0086211B"/>
    <w:rsid w:val="008658CF"/>
    <w:rsid w:val="00866185"/>
    <w:rsid w:val="00870954"/>
    <w:rsid w:val="00880B0F"/>
    <w:rsid w:val="0088210E"/>
    <w:rsid w:val="008825B7"/>
    <w:rsid w:val="00890465"/>
    <w:rsid w:val="008962C4"/>
    <w:rsid w:val="008A2F97"/>
    <w:rsid w:val="008A54C0"/>
    <w:rsid w:val="008A659C"/>
    <w:rsid w:val="008B0CDD"/>
    <w:rsid w:val="008B5E1D"/>
    <w:rsid w:val="008B740D"/>
    <w:rsid w:val="008C2449"/>
    <w:rsid w:val="008D3386"/>
    <w:rsid w:val="008F32FD"/>
    <w:rsid w:val="008F3949"/>
    <w:rsid w:val="008F3E31"/>
    <w:rsid w:val="008F6E9B"/>
    <w:rsid w:val="00901EE3"/>
    <w:rsid w:val="00904906"/>
    <w:rsid w:val="00905835"/>
    <w:rsid w:val="00906831"/>
    <w:rsid w:val="00907A0E"/>
    <w:rsid w:val="0092333F"/>
    <w:rsid w:val="00923654"/>
    <w:rsid w:val="0093672F"/>
    <w:rsid w:val="0094196D"/>
    <w:rsid w:val="009452FA"/>
    <w:rsid w:val="009473BD"/>
    <w:rsid w:val="00947B7D"/>
    <w:rsid w:val="0097191B"/>
    <w:rsid w:val="00974207"/>
    <w:rsid w:val="00977C07"/>
    <w:rsid w:val="00980461"/>
    <w:rsid w:val="009909DD"/>
    <w:rsid w:val="00992C07"/>
    <w:rsid w:val="00996A90"/>
    <w:rsid w:val="009A0684"/>
    <w:rsid w:val="009B311C"/>
    <w:rsid w:val="009B5AD6"/>
    <w:rsid w:val="009C2C8E"/>
    <w:rsid w:val="009D3447"/>
    <w:rsid w:val="009E3BB0"/>
    <w:rsid w:val="009E545B"/>
    <w:rsid w:val="009E546E"/>
    <w:rsid w:val="00A21B26"/>
    <w:rsid w:val="00A26760"/>
    <w:rsid w:val="00A32056"/>
    <w:rsid w:val="00A340B2"/>
    <w:rsid w:val="00A3592E"/>
    <w:rsid w:val="00A403E9"/>
    <w:rsid w:val="00A41AE8"/>
    <w:rsid w:val="00A44921"/>
    <w:rsid w:val="00A45C47"/>
    <w:rsid w:val="00A655C7"/>
    <w:rsid w:val="00A70185"/>
    <w:rsid w:val="00A80691"/>
    <w:rsid w:val="00A94ED1"/>
    <w:rsid w:val="00A96664"/>
    <w:rsid w:val="00A97602"/>
    <w:rsid w:val="00AB1762"/>
    <w:rsid w:val="00AB636D"/>
    <w:rsid w:val="00AC2B4E"/>
    <w:rsid w:val="00AD0CFB"/>
    <w:rsid w:val="00AE1608"/>
    <w:rsid w:val="00AF0F5F"/>
    <w:rsid w:val="00AF4BBB"/>
    <w:rsid w:val="00B00B31"/>
    <w:rsid w:val="00B06060"/>
    <w:rsid w:val="00B16B74"/>
    <w:rsid w:val="00B22EDA"/>
    <w:rsid w:val="00B34F58"/>
    <w:rsid w:val="00B35C9A"/>
    <w:rsid w:val="00B365CA"/>
    <w:rsid w:val="00B45B88"/>
    <w:rsid w:val="00B509B5"/>
    <w:rsid w:val="00B66672"/>
    <w:rsid w:val="00B70136"/>
    <w:rsid w:val="00B74A41"/>
    <w:rsid w:val="00B9135C"/>
    <w:rsid w:val="00B92F98"/>
    <w:rsid w:val="00B95DD9"/>
    <w:rsid w:val="00B96754"/>
    <w:rsid w:val="00BB01AA"/>
    <w:rsid w:val="00BB1BFF"/>
    <w:rsid w:val="00BB31E5"/>
    <w:rsid w:val="00BB3571"/>
    <w:rsid w:val="00BB6D65"/>
    <w:rsid w:val="00BC3694"/>
    <w:rsid w:val="00BC7C19"/>
    <w:rsid w:val="00BD48F8"/>
    <w:rsid w:val="00BD691F"/>
    <w:rsid w:val="00BD6BF9"/>
    <w:rsid w:val="00BE398C"/>
    <w:rsid w:val="00BE41C8"/>
    <w:rsid w:val="00BF410E"/>
    <w:rsid w:val="00C0393B"/>
    <w:rsid w:val="00C063D4"/>
    <w:rsid w:val="00C075FA"/>
    <w:rsid w:val="00C1069B"/>
    <w:rsid w:val="00C11CD1"/>
    <w:rsid w:val="00C24EE4"/>
    <w:rsid w:val="00C2504B"/>
    <w:rsid w:val="00C253DC"/>
    <w:rsid w:val="00C31942"/>
    <w:rsid w:val="00C32B67"/>
    <w:rsid w:val="00C32E84"/>
    <w:rsid w:val="00C3765B"/>
    <w:rsid w:val="00C41156"/>
    <w:rsid w:val="00C42647"/>
    <w:rsid w:val="00C45077"/>
    <w:rsid w:val="00C52030"/>
    <w:rsid w:val="00C547A3"/>
    <w:rsid w:val="00C56EEB"/>
    <w:rsid w:val="00C7299F"/>
    <w:rsid w:val="00C736A0"/>
    <w:rsid w:val="00C739BC"/>
    <w:rsid w:val="00C75CE0"/>
    <w:rsid w:val="00C76840"/>
    <w:rsid w:val="00C779C6"/>
    <w:rsid w:val="00C83E0A"/>
    <w:rsid w:val="00C87287"/>
    <w:rsid w:val="00C93B07"/>
    <w:rsid w:val="00C968A1"/>
    <w:rsid w:val="00CC434F"/>
    <w:rsid w:val="00CD70AA"/>
    <w:rsid w:val="00CE3F5F"/>
    <w:rsid w:val="00CF6F71"/>
    <w:rsid w:val="00CF7DCE"/>
    <w:rsid w:val="00D02E23"/>
    <w:rsid w:val="00D03455"/>
    <w:rsid w:val="00D05CB1"/>
    <w:rsid w:val="00D12287"/>
    <w:rsid w:val="00D13916"/>
    <w:rsid w:val="00D15C4C"/>
    <w:rsid w:val="00D210C0"/>
    <w:rsid w:val="00D225D7"/>
    <w:rsid w:val="00D23855"/>
    <w:rsid w:val="00D25C3A"/>
    <w:rsid w:val="00D27629"/>
    <w:rsid w:val="00D30396"/>
    <w:rsid w:val="00D332C0"/>
    <w:rsid w:val="00D33A33"/>
    <w:rsid w:val="00D3718C"/>
    <w:rsid w:val="00D50411"/>
    <w:rsid w:val="00D54D47"/>
    <w:rsid w:val="00D57A80"/>
    <w:rsid w:val="00D61897"/>
    <w:rsid w:val="00D642A0"/>
    <w:rsid w:val="00D64CA2"/>
    <w:rsid w:val="00D64FCA"/>
    <w:rsid w:val="00D744B9"/>
    <w:rsid w:val="00D85708"/>
    <w:rsid w:val="00D90675"/>
    <w:rsid w:val="00D92A41"/>
    <w:rsid w:val="00D96BAC"/>
    <w:rsid w:val="00DA28E7"/>
    <w:rsid w:val="00DA46F9"/>
    <w:rsid w:val="00DB20EF"/>
    <w:rsid w:val="00DC2AD6"/>
    <w:rsid w:val="00DC6D3C"/>
    <w:rsid w:val="00DD0705"/>
    <w:rsid w:val="00DD1DB7"/>
    <w:rsid w:val="00DE0A8C"/>
    <w:rsid w:val="00DE35BE"/>
    <w:rsid w:val="00DE4784"/>
    <w:rsid w:val="00DE64B2"/>
    <w:rsid w:val="00DE7B24"/>
    <w:rsid w:val="00DF5F0C"/>
    <w:rsid w:val="00E06AEC"/>
    <w:rsid w:val="00E106BF"/>
    <w:rsid w:val="00E15D5F"/>
    <w:rsid w:val="00E17238"/>
    <w:rsid w:val="00E233C9"/>
    <w:rsid w:val="00E23EDF"/>
    <w:rsid w:val="00E27166"/>
    <w:rsid w:val="00E348A2"/>
    <w:rsid w:val="00E371E6"/>
    <w:rsid w:val="00E41D0C"/>
    <w:rsid w:val="00E54A29"/>
    <w:rsid w:val="00E56BFF"/>
    <w:rsid w:val="00E56C19"/>
    <w:rsid w:val="00E6705C"/>
    <w:rsid w:val="00E73480"/>
    <w:rsid w:val="00E82B54"/>
    <w:rsid w:val="00E9119D"/>
    <w:rsid w:val="00E91DF6"/>
    <w:rsid w:val="00EA0EDD"/>
    <w:rsid w:val="00EA218E"/>
    <w:rsid w:val="00EA7279"/>
    <w:rsid w:val="00EB3232"/>
    <w:rsid w:val="00EB3EC2"/>
    <w:rsid w:val="00EB75F3"/>
    <w:rsid w:val="00EB7D8F"/>
    <w:rsid w:val="00EC00BF"/>
    <w:rsid w:val="00EC683E"/>
    <w:rsid w:val="00ED444F"/>
    <w:rsid w:val="00EE5E8B"/>
    <w:rsid w:val="00EF6349"/>
    <w:rsid w:val="00EF7CC4"/>
    <w:rsid w:val="00F06BBC"/>
    <w:rsid w:val="00F10E71"/>
    <w:rsid w:val="00F15CAD"/>
    <w:rsid w:val="00F23DDD"/>
    <w:rsid w:val="00F3096F"/>
    <w:rsid w:val="00F371BF"/>
    <w:rsid w:val="00F409DD"/>
    <w:rsid w:val="00F427D5"/>
    <w:rsid w:val="00F438C1"/>
    <w:rsid w:val="00F43C5C"/>
    <w:rsid w:val="00F45913"/>
    <w:rsid w:val="00F50DBA"/>
    <w:rsid w:val="00F54B0D"/>
    <w:rsid w:val="00F711CE"/>
    <w:rsid w:val="00F726B0"/>
    <w:rsid w:val="00F75D1E"/>
    <w:rsid w:val="00F833EC"/>
    <w:rsid w:val="00F90E07"/>
    <w:rsid w:val="00FA1F77"/>
    <w:rsid w:val="00FA27DC"/>
    <w:rsid w:val="00FA7E15"/>
    <w:rsid w:val="00FC5FA1"/>
    <w:rsid w:val="00FC634F"/>
    <w:rsid w:val="00FC7A95"/>
    <w:rsid w:val="00FD13A5"/>
    <w:rsid w:val="00FD53EB"/>
    <w:rsid w:val="00FE02B6"/>
    <w:rsid w:val="00FE0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cc"/>
    </o:shapedefaults>
    <o:shapelayout v:ext="edit">
      <o:idmap v:ext="edit" data="1"/>
    </o:shapelayout>
  </w:shapeDefaults>
  <w:decimalSymbol w:val="."/>
  <w:listSeparator w:val=","/>
  <w14:docId w14:val="0A42E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55"/>
    <w:pPr>
      <w:spacing w:line="276" w:lineRule="auto"/>
    </w:pPr>
    <w:rPr>
      <w:rFonts w:ascii="Trebuchet MS" w:hAnsi="Trebuchet MS"/>
      <w:color w:val="000000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03455"/>
    <w:pPr>
      <w:spacing w:before="60" w:after="120"/>
      <w:outlineLvl w:val="0"/>
    </w:pPr>
    <w:rPr>
      <w:b/>
      <w:smallCaps/>
      <w:color w:val="17365D" w:themeColor="text2" w:themeShade="BF"/>
      <w:sz w:val="28"/>
      <w:szCs w:val="28"/>
      <w:lang w:val="en-US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  <w:lang w:eastAsia="en-US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  <w:lang w:eastAsia="en-US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  <w:lang w:eastAsia="en-US"/>
    </w:rPr>
  </w:style>
  <w:style w:type="paragraph" w:styleId="BodyText">
    <w:name w:val="Body Text"/>
    <w:basedOn w:val="Normal"/>
    <w:rsid w:val="007A3DA5"/>
    <w:rPr>
      <w:lang w:val="en-US"/>
    </w:rPr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  <w:lang w:eastAsia="en-US"/>
    </w:rPr>
  </w:style>
  <w:style w:type="table" w:styleId="TableGrid">
    <w:name w:val="Table Grid"/>
    <w:basedOn w:val="TableNormal"/>
    <w:rsid w:val="001B2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  <w:rPr>
      <w:lang w:val="en-GB"/>
    </w:r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"/>
      </w:numPr>
    </w:pPr>
  </w:style>
  <w:style w:type="paragraph" w:styleId="ListBullet2">
    <w:name w:val="List Bullet 2"/>
    <w:basedOn w:val="Normal"/>
    <w:autoRedefine/>
    <w:rsid w:val="0065090A"/>
    <w:pPr>
      <w:numPr>
        <w:numId w:val="3"/>
      </w:numPr>
    </w:pPr>
  </w:style>
  <w:style w:type="paragraph" w:styleId="ListBullet3">
    <w:name w:val="List Bullet 3"/>
    <w:basedOn w:val="Normal"/>
    <w:autoRedefine/>
    <w:rsid w:val="0065090A"/>
    <w:pPr>
      <w:numPr>
        <w:numId w:val="4"/>
      </w:numPr>
    </w:pPr>
  </w:style>
  <w:style w:type="paragraph" w:styleId="ListBullet4">
    <w:name w:val="List Bullet 4"/>
    <w:basedOn w:val="Normal"/>
    <w:autoRedefine/>
    <w:rsid w:val="0065090A"/>
    <w:pPr>
      <w:numPr>
        <w:numId w:val="5"/>
      </w:numPr>
    </w:pPr>
  </w:style>
  <w:style w:type="paragraph" w:styleId="ListBullet5">
    <w:name w:val="List Bullet 5"/>
    <w:basedOn w:val="Normal"/>
    <w:autoRedefine/>
    <w:rsid w:val="0065090A"/>
    <w:pPr>
      <w:numPr>
        <w:numId w:val="6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7"/>
      </w:numPr>
    </w:pPr>
  </w:style>
  <w:style w:type="paragraph" w:styleId="ListNumber2">
    <w:name w:val="List Number 2"/>
    <w:basedOn w:val="Normal"/>
    <w:rsid w:val="0065090A"/>
    <w:pPr>
      <w:numPr>
        <w:numId w:val="8"/>
      </w:numPr>
    </w:pPr>
  </w:style>
  <w:style w:type="paragraph" w:styleId="ListNumber3">
    <w:name w:val="List Number 3"/>
    <w:basedOn w:val="Normal"/>
    <w:rsid w:val="0065090A"/>
    <w:pPr>
      <w:numPr>
        <w:numId w:val="9"/>
      </w:numPr>
    </w:pPr>
  </w:style>
  <w:style w:type="paragraph" w:styleId="ListNumber4">
    <w:name w:val="List Number 4"/>
    <w:basedOn w:val="Normal"/>
    <w:rsid w:val="0065090A"/>
    <w:pPr>
      <w:numPr>
        <w:numId w:val="10"/>
      </w:numPr>
    </w:pPr>
  </w:style>
  <w:style w:type="paragraph" w:styleId="ListNumber5">
    <w:name w:val="List Number 5"/>
    <w:basedOn w:val="Normal"/>
    <w:rsid w:val="0065090A"/>
    <w:pPr>
      <w:numPr>
        <w:numId w:val="11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rsid w:val="0065090A"/>
    <w:rPr>
      <w:rFonts w:ascii="Times New Roman" w:hAnsi="Times New Roman"/>
    </w:rPr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12"/>
      </w:numPr>
      <w:spacing w:before="100"/>
      <w:ind w:left="714" w:hanging="357"/>
      <w:contextualSpacing w:val="0"/>
    </w:pPr>
    <w:rPr>
      <w:rFonts w:cs="Aria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D48F8"/>
    <w:rPr>
      <w:rFonts w:ascii="Trebuchet MS" w:hAnsi="Trebuchet MS"/>
      <w:color w:val="000000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55"/>
    <w:pPr>
      <w:spacing w:line="276" w:lineRule="auto"/>
    </w:pPr>
    <w:rPr>
      <w:rFonts w:ascii="Trebuchet MS" w:hAnsi="Trebuchet MS"/>
      <w:color w:val="000000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03455"/>
    <w:pPr>
      <w:spacing w:before="60" w:after="120"/>
      <w:outlineLvl w:val="0"/>
    </w:pPr>
    <w:rPr>
      <w:b/>
      <w:smallCaps/>
      <w:color w:val="17365D" w:themeColor="text2" w:themeShade="BF"/>
      <w:sz w:val="28"/>
      <w:szCs w:val="28"/>
      <w:lang w:val="en-US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  <w:lang w:eastAsia="en-US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  <w:lang w:eastAsia="en-US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  <w:lang w:eastAsia="en-US"/>
    </w:rPr>
  </w:style>
  <w:style w:type="paragraph" w:styleId="BodyText">
    <w:name w:val="Body Text"/>
    <w:basedOn w:val="Normal"/>
    <w:rsid w:val="007A3DA5"/>
    <w:rPr>
      <w:lang w:val="en-US"/>
    </w:rPr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  <w:lang w:eastAsia="en-US"/>
    </w:rPr>
  </w:style>
  <w:style w:type="table" w:styleId="TableGrid">
    <w:name w:val="Table Grid"/>
    <w:basedOn w:val="TableNormal"/>
    <w:rsid w:val="001B2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  <w:rPr>
      <w:lang w:val="en-GB"/>
    </w:r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16"/>
      </w:numPr>
    </w:pPr>
  </w:style>
  <w:style w:type="paragraph" w:styleId="ListBullet2">
    <w:name w:val="List Bullet 2"/>
    <w:basedOn w:val="Normal"/>
    <w:autoRedefine/>
    <w:rsid w:val="0065090A"/>
    <w:pPr>
      <w:numPr>
        <w:numId w:val="17"/>
      </w:numPr>
    </w:pPr>
  </w:style>
  <w:style w:type="paragraph" w:styleId="ListBullet3">
    <w:name w:val="List Bullet 3"/>
    <w:basedOn w:val="Normal"/>
    <w:autoRedefine/>
    <w:rsid w:val="0065090A"/>
    <w:pPr>
      <w:numPr>
        <w:numId w:val="18"/>
      </w:numPr>
    </w:pPr>
  </w:style>
  <w:style w:type="paragraph" w:styleId="ListBullet4">
    <w:name w:val="List Bullet 4"/>
    <w:basedOn w:val="Normal"/>
    <w:autoRedefine/>
    <w:rsid w:val="0065090A"/>
    <w:pPr>
      <w:numPr>
        <w:numId w:val="19"/>
      </w:numPr>
    </w:pPr>
  </w:style>
  <w:style w:type="paragraph" w:styleId="ListBullet5">
    <w:name w:val="List Bullet 5"/>
    <w:basedOn w:val="Normal"/>
    <w:autoRedefine/>
    <w:rsid w:val="0065090A"/>
    <w:pPr>
      <w:numPr>
        <w:numId w:val="20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21"/>
      </w:numPr>
    </w:pPr>
  </w:style>
  <w:style w:type="paragraph" w:styleId="ListNumber2">
    <w:name w:val="List Number 2"/>
    <w:basedOn w:val="Normal"/>
    <w:rsid w:val="0065090A"/>
    <w:pPr>
      <w:numPr>
        <w:numId w:val="22"/>
      </w:numPr>
    </w:pPr>
  </w:style>
  <w:style w:type="paragraph" w:styleId="ListNumber3">
    <w:name w:val="List Number 3"/>
    <w:basedOn w:val="Normal"/>
    <w:rsid w:val="0065090A"/>
    <w:pPr>
      <w:numPr>
        <w:numId w:val="23"/>
      </w:numPr>
    </w:pPr>
  </w:style>
  <w:style w:type="paragraph" w:styleId="ListNumber4">
    <w:name w:val="List Number 4"/>
    <w:basedOn w:val="Normal"/>
    <w:rsid w:val="0065090A"/>
    <w:pPr>
      <w:numPr>
        <w:numId w:val="24"/>
      </w:numPr>
    </w:pPr>
  </w:style>
  <w:style w:type="paragraph" w:styleId="ListNumber5">
    <w:name w:val="List Number 5"/>
    <w:basedOn w:val="Normal"/>
    <w:rsid w:val="0065090A"/>
    <w:pPr>
      <w:numPr>
        <w:numId w:val="25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rsid w:val="0065090A"/>
    <w:rPr>
      <w:rFonts w:ascii="Times New Roman" w:hAnsi="Times New Roman"/>
    </w:rPr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26"/>
      </w:numPr>
      <w:spacing w:before="100"/>
      <w:ind w:left="714" w:hanging="357"/>
      <w:contextualSpacing w:val="0"/>
    </w:pPr>
    <w:rPr>
      <w:rFonts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90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00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32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2996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500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453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19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8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0986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0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979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2927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221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964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eader" Target="head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tin\Application%20Data\Microsoft\Templates\SOFT221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85F57E51F664C83B87C8E4A222F4E" ma:contentTypeVersion="0" ma:contentTypeDescription="Create a new document." ma:contentTypeScope="" ma:versionID="ebc8dd306f6a142732d6c39145b8c6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BAE5D-082B-46B4-9CD3-F81E2701A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7FC21-4ADF-4712-8E0D-58CC1C808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36C56-56CF-4E14-93AE-C8CF79ABE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B3D1BC-DA91-254B-97E1-23F6B020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Settings\Martin\Application Data\Microsoft\Templates\SOFT221_04.dot</Template>
  <TotalTime>1</TotalTime>
  <Pages>6</Pages>
  <Words>455</Words>
  <Characters>2595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SOFT221</vt:lpstr>
    </vt:vector>
  </TitlesOfParts>
  <Company>University of Plymouth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SOFT221</dc:title>
  <dc:creator>none</dc:creator>
  <cp:lastModifiedBy>Ian Howard</cp:lastModifiedBy>
  <cp:revision>3</cp:revision>
  <cp:lastPrinted>2016-10-03T12:49:00Z</cp:lastPrinted>
  <dcterms:created xsi:type="dcterms:W3CDTF">2016-10-03T12:49:00Z</dcterms:created>
  <dcterms:modified xsi:type="dcterms:W3CDTF">2016-10-03T12:49:00Z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0x010100EF085F57E51F664C83B87C8E4A222F4E</vt:lpwstr>
  </property>
  <property fmtid="{D5CDD505-2E9C-101B-9397-08002B2CF9AE}" pid="3" name="PAPERS2_INFO_01">
    <vt:lpwstr>&lt;info&gt;&lt;style id="http://www.zotero.org/styles/apa"/&gt;&lt;format class="1"/&gt;&lt;/info&gt;PAPERS2_INFO_END</vt:lpwstr>
  </property>
</Properties>
</file>